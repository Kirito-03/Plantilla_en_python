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145C05A4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52A5F164" w14:textId="77777777"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9741A9B" wp14:editId="462D5E10">
                      <wp:extent cx="2122805" cy="2122805"/>
                      <wp:effectExtent l="19050" t="19050" r="29845" b="29845"/>
                      <wp:docPr id="2" name="Elipse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B09344C" id="Elipse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32A5EF9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4B8A4189" w14:textId="77777777" w:rsidR="000629D5" w:rsidRDefault="00000000" w:rsidP="00846D4F">
            <w:pPr>
              <w:pStyle w:val="Direccin"/>
            </w:pPr>
            <w:sdt>
              <w:sdtPr>
                <w:id w:val="-530570983"/>
                <w:placeholder>
                  <w:docPart w:val="98DECEE6A4924EEABB61884549E2CECF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[Nombre del destinatario]</w:t>
                </w:r>
              </w:sdtContent>
            </w:sdt>
          </w:p>
          <w:p w14:paraId="1200FEC3" w14:textId="77777777" w:rsidR="000629D5" w:rsidRDefault="00000000" w:rsidP="00846D4F">
            <w:pPr>
              <w:pStyle w:val="Direccin"/>
            </w:pPr>
            <w:sdt>
              <w:sdtPr>
                <w:id w:val="161364655"/>
                <w:placeholder>
                  <w:docPart w:val="D682D30F94F0454A81CFEF69C443850A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[Título]</w:t>
                </w:r>
              </w:sdtContent>
            </w:sdt>
          </w:p>
          <w:p w14:paraId="4B3A3816" w14:textId="77777777" w:rsidR="000629D5" w:rsidRDefault="00000000" w:rsidP="00846D4F">
            <w:pPr>
              <w:pStyle w:val="Direccin"/>
            </w:pPr>
            <w:sdt>
              <w:sdtPr>
                <w:id w:val="-1371762988"/>
                <w:placeholder>
                  <w:docPart w:val="A4E1C71F743449FFB500ADC7871C9D42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[Compañía]</w:t>
                </w:r>
              </w:sdtContent>
            </w:sdt>
          </w:p>
          <w:p w14:paraId="13867524" w14:textId="77777777" w:rsidR="000629D5" w:rsidRDefault="00000000" w:rsidP="00846D4F">
            <w:pPr>
              <w:pStyle w:val="Direccin"/>
            </w:pPr>
            <w:sdt>
              <w:sdtPr>
                <w:id w:val="-1451239978"/>
                <w:placeholder>
                  <w:docPart w:val="19350B31599341E38ACFF094E822FD22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[Dirección del destinatario]</w:t>
                </w:r>
              </w:sdtContent>
            </w:sdt>
          </w:p>
          <w:p w14:paraId="2848B50E" w14:textId="77777777" w:rsidR="000629D5" w:rsidRDefault="00000000" w:rsidP="00846D4F">
            <w:pPr>
              <w:pStyle w:val="Direccin"/>
            </w:pPr>
            <w:sdt>
              <w:sdtPr>
                <w:id w:val="-810639550"/>
                <w:placeholder>
                  <w:docPart w:val="E8B01F799FBE44489F705DE3D4BCA3EC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es-ES"/>
                  </w:rPr>
                  <w:t>[Ciudad y código postal del destinatario]</w:t>
                </w:r>
              </w:sdtContent>
            </w:sdt>
          </w:p>
          <w:p w14:paraId="08569ECD" w14:textId="77777777" w:rsidR="000629D5" w:rsidRDefault="000629D5" w:rsidP="00846D4F">
            <w:r w:rsidRPr="00BF09B3">
              <w:rPr>
                <w:lang w:bidi="es-ES"/>
              </w:rPr>
              <w:t xml:space="preserve">Estimado </w:t>
            </w:r>
            <w:sdt>
              <w:sdtPr>
                <w:id w:val="-1913855449"/>
                <w:placeholder>
                  <w:docPart w:val="4CC39BFFFC1447359366453BB858C671"/>
                </w:placeholder>
                <w:temporary/>
                <w:showingPlcHdr/>
                <w15:appearance w15:val="hidden"/>
              </w:sdtPr>
              <w:sdtContent>
                <w:r w:rsidRPr="00BF09B3">
                  <w:rPr>
                    <w:lang w:bidi="es-ES"/>
                  </w:rPr>
                  <w:t>[Nombre del destinatario]</w:t>
                </w:r>
              </w:sdtContent>
            </w:sdt>
            <w:r w:rsidRPr="00BF09B3">
              <w:rPr>
                <w:lang w:bidi="es-ES"/>
              </w:rPr>
              <w:t>:</w:t>
            </w:r>
          </w:p>
          <w:sdt>
            <w:sdtPr>
              <w:id w:val="-60184009"/>
              <w:placeholder>
                <w:docPart w:val="042955C3B7584311A69EB509C9AD9EA9"/>
              </w:placeholder>
              <w:temporary/>
              <w:showingPlcHdr/>
              <w15:appearance w15:val="hidden"/>
            </w:sdtPr>
            <w:sdtContent>
              <w:p w14:paraId="7E16C13C" w14:textId="77777777" w:rsidR="00846D4F" w:rsidRPr="00846D4F" w:rsidRDefault="00846D4F" w:rsidP="00846D4F">
                <w:r w:rsidRPr="00846D4F">
                  <w:rPr>
                    <w:lang w:bidi="es-ES"/>
                  </w:rPr>
                  <w:t>¿Quiere colocar su propia imagen en el círculo?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Es fácil.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Seleccione la imagen y haga clic derecho.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Seleccione "Rellenar" en el menú contextual.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Seleccione Imagen... de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la lista.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Vaya a su equipo para obtener la imagen adecuada.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Haga clic en Aceptar para insertar la imagen seleccionada.</w:t>
                </w:r>
              </w:p>
              <w:p w14:paraId="4A0025CA" w14:textId="77777777" w:rsidR="00846D4F" w:rsidRPr="00846D4F" w:rsidRDefault="00846D4F" w:rsidP="00846D4F">
                <w:r w:rsidRPr="00846D4F">
                  <w:rPr>
                    <w:lang w:bidi="es-ES"/>
                  </w:rPr>
                  <w:t>Después de insertar la imagen, selecciónela de nuevo.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Vaya al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menú Formato de herramientas de imagen. Haga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clic en la flecha hacia abajo "Recortar" y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seleccione "Rellenar" de la lista.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Esto ajustará automáticamente la imagen para recortarla.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Puede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hacer clic y arrastrar la imagen para colocarla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correctamente.</w:t>
                </w:r>
              </w:p>
            </w:sdtContent>
          </w:sdt>
          <w:sdt>
            <w:sdtPr>
              <w:id w:val="-1550829223"/>
              <w:placeholder>
                <w:docPart w:val="ADEBFF4CBAEB4AC79072FE061E8ABDA6"/>
              </w:placeholder>
              <w:temporary/>
              <w:showingPlcHdr/>
              <w15:appearance w15:val="hidden"/>
              <w:text w:multiLine="1"/>
            </w:sdtPr>
            <w:sdtContent>
              <w:p w14:paraId="02B68E21" w14:textId="77777777" w:rsidR="00846D4F" w:rsidRPr="00846D4F" w:rsidRDefault="00846D4F" w:rsidP="00846D4F">
                <w:r w:rsidRPr="00846D4F">
                  <w:rPr>
                    <w:lang w:bidi="es-ES"/>
                  </w:rPr>
                  <w:t>Busca un [puesto] con:</w:t>
                </w:r>
              </w:p>
            </w:sdtContent>
          </w:sdt>
          <w:sdt>
            <w:sdtPr>
              <w:id w:val="1048413284"/>
              <w:placeholder>
                <w:docPart w:val="E726E7BF26C4447692CDA12018F110EE"/>
              </w:placeholder>
              <w:temporary/>
              <w:showingPlcHdr/>
              <w15:appearance w15:val="hidden"/>
              <w:text w:multiLine="1"/>
            </w:sdtPr>
            <w:sdtContent>
              <w:p w14:paraId="30773000" w14:textId="77777777"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¿[Número] años de experiencia en [área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de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experiencia]?</w:t>
                </w:r>
              </w:p>
              <w:p w14:paraId="677949B0" w14:textId="77777777"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¿Conocimiento de las últimas tecnologías en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[industria o campo]?</w:t>
                </w:r>
              </w:p>
              <w:p w14:paraId="330CE60A" w14:textId="77777777"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[¿Excelentes habilidades de comunicación oral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y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escrita?]</w:t>
                </w:r>
              </w:p>
              <w:p w14:paraId="10E1E634" w14:textId="77777777"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¿Pasión por aprender y mejorar sus habilidades?</w:t>
                </w:r>
              </w:p>
            </w:sdtContent>
          </w:sdt>
          <w:sdt>
            <w:sdtPr>
              <w:id w:val="-1896043186"/>
              <w:placeholder>
                <w:docPart w:val="5D78824F06B44542AE781480FCCFAD46"/>
              </w:placeholder>
              <w:temporary/>
              <w:showingPlcHdr/>
              <w15:appearance w15:val="hidden"/>
              <w:text w:multiLine="1"/>
            </w:sdtPr>
            <w:sdtContent>
              <w:p w14:paraId="454900D4" w14:textId="77777777" w:rsidR="000629D5" w:rsidRPr="00296009" w:rsidRDefault="000629D5" w:rsidP="00846D4F">
                <w:r w:rsidRPr="00296009">
                  <w:rPr>
                    <w:lang w:bidi="es-ES"/>
                  </w:rPr>
                  <w:t>Si es así, no necesita buscar más. Como puede ver en mi</w:t>
                </w:r>
                <w:r w:rsidR="00176642">
                  <w:rPr>
                    <w:lang w:bidi="es-ES"/>
                  </w:rPr>
                  <w:t> </w:t>
                </w:r>
                <w:r w:rsidRPr="00296009">
                  <w:rPr>
                    <w:lang w:bidi="es-ES"/>
                  </w:rPr>
                  <w:t>currículo, cumplo todos esos requisitos y muchos más.</w:t>
                </w:r>
              </w:p>
              <w:p w14:paraId="1CB197BD" w14:textId="77777777" w:rsidR="000629D5" w:rsidRPr="00296009" w:rsidRDefault="000629D5" w:rsidP="00846D4F">
                <w:r w:rsidRPr="00296009">
                  <w:rPr>
                    <w:lang w:bidi="es-ES"/>
                  </w:rPr>
                  <w:t>Me gustaría hablar sobre oportunidades de trabajar con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 w:rsidRPr="00296009">
                  <w:rPr>
                    <w:lang w:bidi="es-ES"/>
                  </w:rPr>
                  <w:t>. Para programar una entrevista, póngase en contacto conmigo mediante mi número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 w:rsidRPr="00296009">
                  <w:rPr>
                    <w:lang w:bidi="es-ES"/>
                  </w:rPr>
                  <w:t>. El mejor momento para ponerse en contacto conmigo es entre las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 w:rsidRPr="00296009">
                  <w:rPr>
                    <w:lang w:bidi="es-ES"/>
                  </w:rPr>
                  <w:t xml:space="preserve"> y las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 w:rsidRPr="00296009">
                  <w:rPr>
                    <w:lang w:bidi="es-ES"/>
                  </w:rPr>
                  <w:t>, pero puede dejar un mensaje de voz en cualquier momento y le devolveré la llamada.</w:t>
                </w:r>
              </w:p>
              <w:p w14:paraId="6416F584" w14:textId="77777777" w:rsidR="000629D5" w:rsidRPr="00BF09B3" w:rsidRDefault="000629D5" w:rsidP="00846D4F">
                <w:r w:rsidRPr="00296009">
                  <w:rPr>
                    <w:lang w:bidi="es-ES"/>
                  </w:rPr>
                  <w:t>Gracias por tomarse la molestia de revisar mi currículum. Espero</w:t>
                </w:r>
                <w:r w:rsidR="00176642">
                  <w:rPr>
                    <w:lang w:bidi="es-ES"/>
                  </w:rPr>
                  <w:t> </w:t>
                </w:r>
                <w:r w:rsidRPr="00296009">
                  <w:rPr>
                    <w:lang w:bidi="es-ES"/>
                  </w:rPr>
                  <w:t>hablar con usted pronto.</w:t>
                </w:r>
                <w:r w:rsidRPr="00296009">
                  <w:rPr>
                    <w:lang w:bidi="es-ES"/>
                  </w:rPr>
                  <w:br/>
                </w:r>
                <w:r w:rsidRPr="00296009">
                  <w:rPr>
                    <w:lang w:bidi="es-ES"/>
                  </w:rPr>
                  <w:br/>
                  <w:t>Atentamente,</w:t>
                </w:r>
              </w:p>
            </w:sdtContent>
          </w:sdt>
          <w:p w14:paraId="5FD5AA35" w14:textId="77777777" w:rsidR="000629D5" w:rsidRPr="00BF09B3" w:rsidRDefault="000629D5" w:rsidP="00846D4F"/>
          <w:sdt>
            <w:sdtPr>
              <w:id w:val="387619515"/>
              <w:placeholder>
                <w:docPart w:val="336F0EFD28114D69A4DAFD8365E10FDB"/>
              </w:placeholder>
              <w:temporary/>
              <w:showingPlcHdr/>
              <w15:appearance w15:val="hidden"/>
            </w:sdtPr>
            <w:sdtContent>
              <w:p w14:paraId="22EFAA9E" w14:textId="77777777" w:rsidR="000629D5" w:rsidRDefault="000629D5" w:rsidP="00846D4F">
                <w:r w:rsidRPr="00BF09B3"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1417443802"/>
              <w:placeholder>
                <w:docPart w:val="0E382567A7C141F3AE75FB957D943758"/>
              </w:placeholder>
              <w:temporary/>
              <w:showingPlcHdr/>
              <w15:appearance w15:val="hidden"/>
            </w:sdtPr>
            <w:sdtContent>
              <w:p w14:paraId="5F71306F" w14:textId="77777777" w:rsidR="000629D5" w:rsidRDefault="000629D5" w:rsidP="00846D4F"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  <w:tr w:rsidR="000629D5" w14:paraId="0B4A65E2" w14:textId="77777777" w:rsidTr="000F46E6">
        <w:trPr>
          <w:trHeight w:val="9504"/>
        </w:trPr>
        <w:tc>
          <w:tcPr>
            <w:tcW w:w="3600" w:type="dxa"/>
            <w:vAlign w:val="bottom"/>
          </w:tcPr>
          <w:sdt>
            <w:sdtPr>
              <w:id w:val="787855077"/>
              <w:placeholder>
                <w:docPart w:val="F025048A774D43F393DD183C7E7A4AEC"/>
              </w:placeholder>
              <w:temporary/>
              <w:showingPlcHdr/>
              <w15:appearance w15:val="hidden"/>
            </w:sdtPr>
            <w:sdtContent>
              <w:p w14:paraId="29512CF6" w14:textId="77777777" w:rsidR="000629D5" w:rsidRPr="00846D4F" w:rsidRDefault="000629D5" w:rsidP="00846D4F">
                <w:pPr>
                  <w:pStyle w:val="Ttulo"/>
                </w:pPr>
                <w:r w:rsidRPr="00846D4F">
                  <w:rPr>
                    <w:lang w:bidi="es-ES"/>
                  </w:rPr>
                  <w:t>Nombre</w:t>
                </w:r>
                <w:r w:rsidRPr="00846D4F">
                  <w:rPr>
                    <w:lang w:bidi="es-ES"/>
                  </w:rPr>
                  <w:br/>
                  <w:t>Aquí</w:t>
                </w:r>
              </w:p>
            </w:sdtContent>
          </w:sdt>
          <w:sdt>
            <w:sdtPr>
              <w:rPr>
                <w:spacing w:val="32"/>
                <w:w w:val="89"/>
              </w:rPr>
              <w:id w:val="2107002140"/>
              <w:placeholder>
                <w:docPart w:val="668D1E18A0F1411D83FD1A104FE76F41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2A369EAD" w14:textId="77777777" w:rsidR="000629D5" w:rsidRDefault="000629D5" w:rsidP="000629D5">
                <w:pPr>
                  <w:pStyle w:val="Subttulo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176642">
                  <w:rPr>
                    <w:spacing w:val="32"/>
                    <w:w w:val="89"/>
                    <w:lang w:bidi="es-ES"/>
                  </w:rPr>
                  <w:t>PUESTO AQU</w:t>
                </w:r>
                <w:r w:rsidRPr="00176642">
                  <w:rPr>
                    <w:spacing w:val="34"/>
                    <w:w w:val="89"/>
                    <w:lang w:bidi="es-ES"/>
                  </w:rPr>
                  <w:t>Í</w:t>
                </w:r>
              </w:p>
            </w:sdtContent>
          </w:sdt>
          <w:p w14:paraId="0C722D5D" w14:textId="77777777" w:rsidR="000629D5" w:rsidRDefault="000629D5" w:rsidP="000629D5"/>
          <w:sdt>
            <w:sdtPr>
              <w:id w:val="-1954003311"/>
              <w:placeholder>
                <w:docPart w:val="8418C19571424EEDA67FC71FD3B477C9"/>
              </w:placeholder>
              <w:temporary/>
              <w:showingPlcHdr/>
              <w15:appearance w15:val="hidden"/>
            </w:sdtPr>
            <w:sdtContent>
              <w:p w14:paraId="13430C73" w14:textId="77777777"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CA88E9066F8D43188740B96A7BCB4DFF"/>
              </w:placeholder>
              <w:temporary/>
              <w:showingPlcHdr/>
              <w15:appearance w15:val="hidden"/>
            </w:sdtPr>
            <w:sdtContent>
              <w:p w14:paraId="0E414C15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F11CD0E12E2C45D28F3AE0FEF096BA44"/>
              </w:placeholder>
              <w:temporary/>
              <w:showingPlcHdr/>
              <w15:appearance w15:val="hidden"/>
            </w:sdtPr>
            <w:sdtContent>
              <w:p w14:paraId="7A106CDC" w14:textId="77777777" w:rsidR="000629D5" w:rsidRDefault="000629D5" w:rsidP="000629D5">
                <w:pPr>
                  <w:pStyle w:val="Informacindecontacto"/>
                </w:pPr>
                <w:r>
                  <w:rPr>
                    <w:lang w:bidi="es-ES"/>
                  </w:rPr>
                  <w:t>678-555-0103</w:t>
                </w:r>
              </w:p>
            </w:sdtContent>
          </w:sdt>
          <w:p w14:paraId="632D2CB4" w14:textId="77777777" w:rsidR="000629D5" w:rsidRPr="004D3011" w:rsidRDefault="000629D5" w:rsidP="000629D5">
            <w:pPr>
              <w:pStyle w:val="Sinespaciado"/>
            </w:pPr>
          </w:p>
          <w:sdt>
            <w:sdtPr>
              <w:id w:val="67859272"/>
              <w:placeholder>
                <w:docPart w:val="1ADE05C4434E42E29D859F075C009047"/>
              </w:placeholder>
              <w:temporary/>
              <w:showingPlcHdr/>
              <w15:appearance w15:val="hidden"/>
            </w:sdtPr>
            <w:sdtContent>
              <w:p w14:paraId="5718EE19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007E6F98D7304E2C9DDC4F6C9AA640A3"/>
              </w:placeholder>
              <w:temporary/>
              <w:showingPlcHdr/>
              <w15:appearance w15:val="hidden"/>
            </w:sdtPr>
            <w:sdtContent>
              <w:p w14:paraId="727326D2" w14:textId="77777777" w:rsidR="000629D5" w:rsidRDefault="009E7C63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El sitio web va aquí</w:t>
                </w:r>
              </w:p>
            </w:sdtContent>
          </w:sdt>
          <w:p w14:paraId="46A53C27" w14:textId="77777777" w:rsidR="000629D5" w:rsidRDefault="000629D5" w:rsidP="000629D5">
            <w:pPr>
              <w:pStyle w:val="Sinespaciado"/>
            </w:pPr>
          </w:p>
          <w:sdt>
            <w:sdtPr>
              <w:id w:val="-240260293"/>
              <w:placeholder>
                <w:docPart w:val="59A2E00B211A4CD2AD38FA29D3FDBCA7"/>
              </w:placeholder>
              <w:temporary/>
              <w:showingPlcHdr/>
              <w15:appearance w15:val="hidden"/>
            </w:sdtPr>
            <w:sdtContent>
              <w:p w14:paraId="4C01735E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rStyle w:val="Hipervnculo"/>
              </w:rPr>
              <w:id w:val="-1223903890"/>
              <w:placeholder>
                <w:docPart w:val="01ACF7A905BA48D3A11961C0D92C203A"/>
              </w:placeholder>
              <w:temporary/>
              <w:showingPlcHdr/>
              <w15:appearance w15:val="hidden"/>
            </w:sdtPr>
            <w:sdtContent>
              <w:p w14:paraId="6EB3B6C3" w14:textId="77777777" w:rsidR="000629D5" w:rsidRPr="00846D4F" w:rsidRDefault="00000000" w:rsidP="000629D5">
                <w:pPr>
                  <w:pStyle w:val="Informacindecontacto"/>
                  <w:rPr>
                    <w:rStyle w:val="Hipervnculo"/>
                  </w:rPr>
                </w:pPr>
                <w:hyperlink r:id="rId12" w:history="1">
                  <w:r w:rsidR="009E7C63" w:rsidRPr="00846D4F">
                    <w:rPr>
                      <w:rStyle w:val="Hipervnculo"/>
                      <w:lang w:bidi="es-ES"/>
                    </w:rPr>
                    <w:t>alguien@example.com</w:t>
                  </w:r>
                </w:hyperlink>
              </w:p>
            </w:sdtContent>
          </w:sdt>
        </w:tc>
        <w:tc>
          <w:tcPr>
            <w:tcW w:w="720" w:type="dxa"/>
          </w:tcPr>
          <w:p w14:paraId="7F7739F7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1BF7C4ED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403341E7" w14:textId="77777777" w:rsidR="00000000" w:rsidRPr="00846D4F" w:rsidRDefault="00000000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8A5AE" w14:textId="77777777" w:rsidR="00E35C14" w:rsidRDefault="00E35C14" w:rsidP="000C45FF">
      <w:r>
        <w:separator/>
      </w:r>
    </w:p>
  </w:endnote>
  <w:endnote w:type="continuationSeparator" w:id="0">
    <w:p w14:paraId="183EEDE8" w14:textId="77777777" w:rsidR="00E35C14" w:rsidRDefault="00E35C1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0621B" w14:textId="77777777" w:rsidR="00E35C14" w:rsidRDefault="00E35C14" w:rsidP="000C45FF">
      <w:r>
        <w:separator/>
      </w:r>
    </w:p>
  </w:footnote>
  <w:footnote w:type="continuationSeparator" w:id="0">
    <w:p w14:paraId="3AD1D4DD" w14:textId="77777777" w:rsidR="00E35C14" w:rsidRDefault="00E35C1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E002A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7A72B2DD" wp14:editId="1D44C112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55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4A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25756"/>
    <w:rsid w:val="004071FC"/>
    <w:rsid w:val="00445947"/>
    <w:rsid w:val="004813B3"/>
    <w:rsid w:val="00496591"/>
    <w:rsid w:val="004C63E4"/>
    <w:rsid w:val="004D3011"/>
    <w:rsid w:val="00540D4A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635AB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35C14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E24CD7"/>
  <w14:defaultImageDpi w14:val="32767"/>
  <w15:chartTrackingRefBased/>
  <w15:docId w15:val="{2F003876-0998-41DD-987A-CD247CBA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s-PE%7bF3D3860B-E53D-4DC9-861E-3F5B23405B77%7d\%7b4E0C6280-B13D-42E0-9E1E-530B7A7E3515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DECEE6A4924EEABB61884549E2C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1AD2B-87E6-43EC-95C9-FC74E4E68A6E}"/>
      </w:docPartPr>
      <w:docPartBody>
        <w:p w:rsidR="00000000" w:rsidRDefault="00000000">
          <w:pPr>
            <w:pStyle w:val="98DECEE6A4924EEABB61884549E2CECF"/>
          </w:pPr>
          <w:r w:rsidRPr="000629D5">
            <w:rPr>
              <w:lang w:bidi="es-ES"/>
            </w:rPr>
            <w:t>[Nombre del destinatario]</w:t>
          </w:r>
        </w:p>
      </w:docPartBody>
    </w:docPart>
    <w:docPart>
      <w:docPartPr>
        <w:name w:val="D682D30F94F0454A81CFEF69C4438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8FF7C-7206-4C93-B1B2-CC953933163D}"/>
      </w:docPartPr>
      <w:docPartBody>
        <w:p w:rsidR="00000000" w:rsidRDefault="00000000">
          <w:pPr>
            <w:pStyle w:val="D682D30F94F0454A81CFEF69C443850A"/>
          </w:pPr>
          <w:r w:rsidRPr="000629D5">
            <w:rPr>
              <w:lang w:bidi="es-ES"/>
            </w:rPr>
            <w:t>[Título]</w:t>
          </w:r>
        </w:p>
      </w:docPartBody>
    </w:docPart>
    <w:docPart>
      <w:docPartPr>
        <w:name w:val="A4E1C71F743449FFB500ADC7871C9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97CA5-2358-43DB-88BB-4E94862D1EAA}"/>
      </w:docPartPr>
      <w:docPartBody>
        <w:p w:rsidR="00000000" w:rsidRDefault="00000000">
          <w:pPr>
            <w:pStyle w:val="A4E1C71F743449FFB500ADC7871C9D42"/>
          </w:pPr>
          <w:r w:rsidRPr="000629D5">
            <w:rPr>
              <w:lang w:bidi="es-ES"/>
            </w:rPr>
            <w:t>[Compañía]</w:t>
          </w:r>
        </w:p>
      </w:docPartBody>
    </w:docPart>
    <w:docPart>
      <w:docPartPr>
        <w:name w:val="19350B31599341E38ACFF094E822F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FF124-FE6B-4F4D-BE56-006BF01CB5D4}"/>
      </w:docPartPr>
      <w:docPartBody>
        <w:p w:rsidR="00000000" w:rsidRDefault="00000000">
          <w:pPr>
            <w:pStyle w:val="19350B31599341E38ACFF094E822FD22"/>
          </w:pPr>
          <w:r w:rsidRPr="000629D5">
            <w:rPr>
              <w:lang w:bidi="es-ES"/>
            </w:rPr>
            <w:t>[Dirección del destinatario]</w:t>
          </w:r>
        </w:p>
      </w:docPartBody>
    </w:docPart>
    <w:docPart>
      <w:docPartPr>
        <w:name w:val="E8B01F799FBE44489F705DE3D4BC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29CE1-1CDA-4EEC-8E71-D32B8DA15690}"/>
      </w:docPartPr>
      <w:docPartBody>
        <w:p w:rsidR="00000000" w:rsidRDefault="00000000">
          <w:pPr>
            <w:pStyle w:val="E8B01F799FBE44489F705DE3D4BCA3EC"/>
          </w:pPr>
          <w:r w:rsidRPr="000629D5">
            <w:rPr>
              <w:lang w:bidi="es-ES"/>
            </w:rPr>
            <w:t>[Ciudad y código postal del destinatario]</w:t>
          </w:r>
        </w:p>
      </w:docPartBody>
    </w:docPart>
    <w:docPart>
      <w:docPartPr>
        <w:name w:val="4CC39BFFFC1447359366453BB858C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C858C-DDE2-407A-AC84-A643319B8777}"/>
      </w:docPartPr>
      <w:docPartBody>
        <w:p w:rsidR="00000000" w:rsidRDefault="00000000">
          <w:pPr>
            <w:pStyle w:val="4CC39BFFFC1447359366453BB858C671"/>
          </w:pPr>
          <w:r w:rsidRPr="00BF09B3">
            <w:rPr>
              <w:lang w:bidi="es-ES"/>
            </w:rPr>
            <w:t>[Nombre del destinatario]</w:t>
          </w:r>
        </w:p>
      </w:docPartBody>
    </w:docPart>
    <w:docPart>
      <w:docPartPr>
        <w:name w:val="042955C3B7584311A69EB509C9AD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E766A-6A00-4E50-B449-5F72299C1B16}"/>
      </w:docPartPr>
      <w:docPartBody>
        <w:p w:rsidR="00000000" w:rsidRPr="00846D4F" w:rsidRDefault="00000000" w:rsidP="00846D4F">
          <w:r w:rsidRPr="00846D4F">
            <w:rPr>
              <w:lang w:bidi="es-ES"/>
            </w:rPr>
            <w:t>¿Quiere colocar su propia imagen en el círculo?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Es fácil.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Seleccione la imagen y haga clic derecho.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Seleccione "Rellenar" en el menú contextual.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Seleccione Imagen... 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la lista.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Vaya a su equipo para obtener la imagen adecuada.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Haga clic en Aceptar para insertar la imagen seleccionada.</w:t>
          </w:r>
        </w:p>
        <w:p w:rsidR="00000000" w:rsidRDefault="00000000">
          <w:pPr>
            <w:pStyle w:val="042955C3B7584311A69EB509C9AD9EA9"/>
          </w:pPr>
          <w:r w:rsidRPr="00846D4F">
            <w:rPr>
              <w:lang w:bidi="es-ES"/>
            </w:rPr>
            <w:t>Después de insertar la imagen, selecciónela de nuevo.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Vaya al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menú Formato de herramientas de imagen. Haga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clic en la flecha hacia abajo "Recortar" y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seleccione "Rellenar" de la lista.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Esto ajustará automáticamente la imagen para recortarla.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Puede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hacer clic y arrastrar la imagen para colocarla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correctamente.</w:t>
          </w:r>
        </w:p>
      </w:docPartBody>
    </w:docPart>
    <w:docPart>
      <w:docPartPr>
        <w:name w:val="ADEBFF4CBAEB4AC79072FE061E8AB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8055F-DD6E-4DCF-9939-97A01E482A1C}"/>
      </w:docPartPr>
      <w:docPartBody>
        <w:p w:rsidR="00000000" w:rsidRDefault="00000000">
          <w:pPr>
            <w:pStyle w:val="ADEBFF4CBAEB4AC79072FE061E8ABDA6"/>
          </w:pPr>
          <w:r w:rsidRPr="00846D4F">
            <w:rPr>
              <w:lang w:bidi="es-ES"/>
            </w:rPr>
            <w:t>Busca un [puesto] con:</w:t>
          </w:r>
        </w:p>
      </w:docPartBody>
    </w:docPart>
    <w:docPart>
      <w:docPartPr>
        <w:name w:val="E726E7BF26C4447692CDA12018F11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F55B-0C41-43DA-9248-FDA7C9C83A41}"/>
      </w:docPartPr>
      <w:docPartBody>
        <w:p w:rsidR="00000000" w:rsidRPr="00846D4F" w:rsidRDefault="00000000" w:rsidP="00846D4F">
          <w:pPr>
            <w:pStyle w:val="Listaconvietas"/>
          </w:pPr>
          <w:r w:rsidRPr="00846D4F">
            <w:rPr>
              <w:lang w:bidi="es-ES"/>
            </w:rPr>
            <w:t>¿[Número] años de experiencia en [área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experiencia]?</w:t>
          </w:r>
        </w:p>
        <w:p w:rsidR="00000000" w:rsidRPr="00846D4F" w:rsidRDefault="00000000" w:rsidP="00846D4F">
          <w:pPr>
            <w:pStyle w:val="Listaconvietas"/>
          </w:pPr>
          <w:r w:rsidRPr="00846D4F">
            <w:rPr>
              <w:lang w:bidi="es-ES"/>
            </w:rPr>
            <w:t>¿Conocimiento de las últimas tecnologías en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[industria o campo]?</w:t>
          </w:r>
        </w:p>
        <w:p w:rsidR="00000000" w:rsidRPr="00846D4F" w:rsidRDefault="00000000" w:rsidP="00846D4F">
          <w:pPr>
            <w:pStyle w:val="Listaconvietas"/>
          </w:pPr>
          <w:r w:rsidRPr="00846D4F">
            <w:rPr>
              <w:lang w:bidi="es-ES"/>
            </w:rPr>
            <w:t>[¿Excelentes habilidades de comunicación oral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y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escrita?]</w:t>
          </w:r>
        </w:p>
        <w:p w:rsidR="00000000" w:rsidRDefault="00000000">
          <w:pPr>
            <w:pStyle w:val="E726E7BF26C4447692CDA12018F110EE"/>
          </w:pPr>
          <w:r w:rsidRPr="00846D4F">
            <w:rPr>
              <w:lang w:bidi="es-ES"/>
            </w:rPr>
            <w:t xml:space="preserve">¿Pasión por </w:t>
          </w:r>
          <w:r w:rsidRPr="00846D4F">
            <w:rPr>
              <w:lang w:bidi="es-ES"/>
            </w:rPr>
            <w:t>aprender y mejorar sus habilidades?</w:t>
          </w:r>
        </w:p>
      </w:docPartBody>
    </w:docPart>
    <w:docPart>
      <w:docPartPr>
        <w:name w:val="5D78824F06B44542AE781480FCCFA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A7401-CDE0-45DE-9F49-0B53A74DB56A}"/>
      </w:docPartPr>
      <w:docPartBody>
        <w:p w:rsidR="00000000" w:rsidRPr="00296009" w:rsidRDefault="00000000" w:rsidP="00846D4F">
          <w:r w:rsidRPr="00296009">
            <w:rPr>
              <w:lang w:bidi="es-ES"/>
            </w:rPr>
            <w:t>Si es así, no necesita buscar más. Como puede ver en mi</w:t>
          </w:r>
          <w:r>
            <w:rPr>
              <w:lang w:bidi="es-ES"/>
            </w:rPr>
            <w:t> </w:t>
          </w:r>
          <w:r w:rsidRPr="00296009">
            <w:rPr>
              <w:lang w:bidi="es-ES"/>
            </w:rPr>
            <w:t>currículo, cumplo todos esos requisitos y muchos más.</w:t>
          </w:r>
        </w:p>
        <w:p w:rsidR="00000000" w:rsidRPr="00296009" w:rsidRDefault="00000000" w:rsidP="00846D4F">
          <w:r w:rsidRPr="00296009">
            <w:rPr>
              <w:lang w:bidi="es-ES"/>
            </w:rPr>
            <w:t>Me gustaría hablar sobre oportunidades de trabajar con [</w:t>
          </w:r>
          <w:r w:rsidRPr="00296009">
            <w:rPr>
              <w:rStyle w:val="Textogris"/>
              <w:color w:val="000000" w:themeColor="text1"/>
              <w:lang w:bidi="es-ES"/>
            </w:rPr>
            <w:t>Nombre de la compañía]</w:t>
          </w:r>
          <w:r w:rsidRPr="00296009">
            <w:rPr>
              <w:lang w:bidi="es-ES"/>
            </w:rPr>
            <w:t>. Para programar una entrevista, póngase en contacto conmigo mediante mi número [</w:t>
          </w:r>
          <w:r w:rsidRPr="00296009">
            <w:rPr>
              <w:rStyle w:val="Textogris"/>
              <w:color w:val="000000" w:themeColor="text1"/>
              <w:lang w:bidi="es-ES"/>
            </w:rPr>
            <w:t>teléfono]</w:t>
          </w:r>
          <w:r w:rsidRPr="00296009">
            <w:rPr>
              <w:lang w:bidi="es-ES"/>
            </w:rPr>
            <w:t xml:space="preserve">. El mejor momento para ponerse en contacto </w:t>
          </w:r>
          <w:r w:rsidRPr="00296009">
            <w:rPr>
              <w:lang w:bidi="es-ES"/>
            </w:rPr>
            <w:t>conmigo es entre las [</w:t>
          </w:r>
          <w:r w:rsidRPr="00296009">
            <w:rPr>
              <w:rStyle w:val="Textogris"/>
              <w:color w:val="000000" w:themeColor="text1"/>
              <w:lang w:bidi="es-ES"/>
            </w:rPr>
            <w:t>primera hora disponible]</w:t>
          </w:r>
          <w:r w:rsidRPr="00296009">
            <w:rPr>
              <w:lang w:bidi="es-ES"/>
            </w:rPr>
            <w:t xml:space="preserve"> y las [</w:t>
          </w:r>
          <w:r w:rsidRPr="00296009">
            <w:rPr>
              <w:rStyle w:val="Textogris"/>
              <w:color w:val="000000" w:themeColor="text1"/>
              <w:lang w:bidi="es-ES"/>
            </w:rPr>
            <w:t>última hora disponible]</w:t>
          </w:r>
          <w:r w:rsidRPr="00296009">
            <w:rPr>
              <w:lang w:bidi="es-ES"/>
            </w:rPr>
            <w:t>, pero puede dejar un mensaje de voz en cualquier momento y le devolveré la llamada.</w:t>
          </w:r>
        </w:p>
        <w:p w:rsidR="00000000" w:rsidRDefault="00000000">
          <w:pPr>
            <w:pStyle w:val="5D78824F06B44542AE781480FCCFAD46"/>
          </w:pPr>
          <w:r w:rsidRPr="00296009">
            <w:rPr>
              <w:lang w:bidi="es-ES"/>
            </w:rPr>
            <w:t>Gracias por tomarse la molestia de revisar mi currículum. Espero</w:t>
          </w:r>
          <w:r>
            <w:rPr>
              <w:lang w:bidi="es-ES"/>
            </w:rPr>
            <w:t> </w:t>
          </w:r>
          <w:r w:rsidRPr="00296009">
            <w:rPr>
              <w:lang w:bidi="es-ES"/>
            </w:rPr>
            <w:t>hablar con usted pronto.</w:t>
          </w:r>
          <w:r w:rsidRPr="00296009">
            <w:rPr>
              <w:lang w:bidi="es-ES"/>
            </w:rPr>
            <w:br/>
          </w:r>
          <w:r w:rsidRPr="00296009">
            <w:rPr>
              <w:lang w:bidi="es-ES"/>
            </w:rPr>
            <w:br/>
            <w:t>Atentamente,</w:t>
          </w:r>
        </w:p>
      </w:docPartBody>
    </w:docPart>
    <w:docPart>
      <w:docPartPr>
        <w:name w:val="336F0EFD28114D69A4DAFD8365E1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E1343-B56B-4A06-B5DE-73E90238061C}"/>
      </w:docPartPr>
      <w:docPartBody>
        <w:p w:rsidR="00000000" w:rsidRDefault="00000000">
          <w:pPr>
            <w:pStyle w:val="336F0EFD28114D69A4DAFD8365E10FDB"/>
          </w:pPr>
          <w:r w:rsidRPr="00BF09B3">
            <w:rPr>
              <w:lang w:bidi="es-ES"/>
            </w:rPr>
            <w:t>[Su nombre]</w:t>
          </w:r>
        </w:p>
      </w:docPartBody>
    </w:docPart>
    <w:docPart>
      <w:docPartPr>
        <w:name w:val="0E382567A7C141F3AE75FB957D943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C0B41-4925-47C0-B552-58826C66D8C5}"/>
      </w:docPartPr>
      <w:docPartBody>
        <w:p w:rsidR="00000000" w:rsidRDefault="00000000">
          <w:pPr>
            <w:pStyle w:val="0E382567A7C141F3AE75FB957D943758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F025048A774D43F393DD183C7E7A4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BBF3C-98ED-4B4F-8D92-6CAC95151BD0}"/>
      </w:docPartPr>
      <w:docPartBody>
        <w:p w:rsidR="00000000" w:rsidRDefault="00000000">
          <w:pPr>
            <w:pStyle w:val="F025048A774D43F393DD183C7E7A4AEC"/>
          </w:pPr>
          <w:r w:rsidRPr="00846D4F">
            <w:rPr>
              <w:lang w:bidi="es-ES"/>
            </w:rPr>
            <w:t>Nombre</w:t>
          </w:r>
          <w:r w:rsidRPr="00846D4F">
            <w:rPr>
              <w:lang w:bidi="es-ES"/>
            </w:rPr>
            <w:br/>
            <w:t>Aquí</w:t>
          </w:r>
        </w:p>
      </w:docPartBody>
    </w:docPart>
    <w:docPart>
      <w:docPartPr>
        <w:name w:val="668D1E18A0F1411D83FD1A104FE76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3B161-6AC7-45D1-A08C-099FC8F628DD}"/>
      </w:docPartPr>
      <w:docPartBody>
        <w:p w:rsidR="00000000" w:rsidRDefault="00000000">
          <w:pPr>
            <w:pStyle w:val="668D1E18A0F1411D83FD1A104FE76F41"/>
          </w:pPr>
          <w:r w:rsidRPr="00176642">
            <w:rPr>
              <w:w w:val="89"/>
              <w:lang w:bidi="es-ES"/>
            </w:rPr>
            <w:t>PUESTO AQU</w:t>
          </w:r>
          <w:r w:rsidRPr="00176642">
            <w:rPr>
              <w:spacing w:val="-15"/>
              <w:w w:val="89"/>
              <w:lang w:bidi="es-ES"/>
            </w:rPr>
            <w:t>Í</w:t>
          </w:r>
        </w:p>
      </w:docPartBody>
    </w:docPart>
    <w:docPart>
      <w:docPartPr>
        <w:name w:val="8418C19571424EEDA67FC71FD3B47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938D9-32F0-450B-A20A-4F4F0A9F734B}"/>
      </w:docPartPr>
      <w:docPartBody>
        <w:p w:rsidR="00000000" w:rsidRDefault="00000000">
          <w:pPr>
            <w:pStyle w:val="8418C19571424EEDA67FC71FD3B477C9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CA88E9066F8D43188740B96A7BCB4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8D29-1791-4EAB-9EE7-A4CF19B45233}"/>
      </w:docPartPr>
      <w:docPartBody>
        <w:p w:rsidR="00000000" w:rsidRDefault="00000000">
          <w:pPr>
            <w:pStyle w:val="CA88E9066F8D43188740B96A7BCB4DFF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F11CD0E12E2C45D28F3AE0FEF096B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67BD6-D3C0-4DC3-861D-AA6BCD8A620D}"/>
      </w:docPartPr>
      <w:docPartBody>
        <w:p w:rsidR="00000000" w:rsidRDefault="00000000">
          <w:pPr>
            <w:pStyle w:val="F11CD0E12E2C45D28F3AE0FEF096BA44"/>
          </w:pPr>
          <w:r>
            <w:rPr>
              <w:lang w:bidi="es-ES"/>
            </w:rPr>
            <w:t>678-555-0103</w:t>
          </w:r>
        </w:p>
      </w:docPartBody>
    </w:docPart>
    <w:docPart>
      <w:docPartPr>
        <w:name w:val="1ADE05C4434E42E29D859F075C009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79E11-02F0-4983-8062-760A1B163135}"/>
      </w:docPartPr>
      <w:docPartBody>
        <w:p w:rsidR="00000000" w:rsidRDefault="00000000">
          <w:pPr>
            <w:pStyle w:val="1ADE05C4434E42E29D859F075C009047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007E6F98D7304E2C9DDC4F6C9AA64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D9F41-5CF7-4D34-8705-80DAFE714BB9}"/>
      </w:docPartPr>
      <w:docPartBody>
        <w:p w:rsidR="00000000" w:rsidRDefault="00000000">
          <w:pPr>
            <w:pStyle w:val="007E6F98D7304E2C9DDC4F6C9AA640A3"/>
          </w:pPr>
          <w:r w:rsidRPr="004D3011">
            <w:rPr>
              <w:lang w:bidi="es-ES"/>
            </w:rPr>
            <w:t>El sitio web va aquí</w:t>
          </w:r>
        </w:p>
      </w:docPartBody>
    </w:docPart>
    <w:docPart>
      <w:docPartPr>
        <w:name w:val="59A2E00B211A4CD2AD38FA29D3FDB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415F-628B-4E38-8D38-D13095F8B5DD}"/>
      </w:docPartPr>
      <w:docPartBody>
        <w:p w:rsidR="00000000" w:rsidRDefault="00000000">
          <w:pPr>
            <w:pStyle w:val="59A2E00B211A4CD2AD38FA29D3FDBCA7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01ACF7A905BA48D3A11961C0D92C2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A63A0-4CBC-418C-A6E9-BF443E497638}"/>
      </w:docPartPr>
      <w:docPartBody>
        <w:p w:rsidR="00000000" w:rsidRDefault="00000000">
          <w:pPr>
            <w:pStyle w:val="01ACF7A905BA48D3A11961C0D92C203A"/>
          </w:pPr>
          <w:hyperlink r:id="rId5" w:history="1">
            <w:r w:rsidRPr="00846D4F">
              <w:rPr>
                <w:rStyle w:val="Hipervnculo"/>
                <w:lang w:bidi="es-ES"/>
              </w:rPr>
              <w:t>alguien@example.com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7802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EC"/>
    <w:rsid w:val="00325756"/>
    <w:rsid w:val="00D3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DECEE6A4924EEABB61884549E2CECF">
    <w:name w:val="98DECEE6A4924EEABB61884549E2CECF"/>
  </w:style>
  <w:style w:type="paragraph" w:customStyle="1" w:styleId="D682D30F94F0454A81CFEF69C443850A">
    <w:name w:val="D682D30F94F0454A81CFEF69C443850A"/>
  </w:style>
  <w:style w:type="paragraph" w:customStyle="1" w:styleId="A4E1C71F743449FFB500ADC7871C9D42">
    <w:name w:val="A4E1C71F743449FFB500ADC7871C9D42"/>
  </w:style>
  <w:style w:type="paragraph" w:customStyle="1" w:styleId="19350B31599341E38ACFF094E822FD22">
    <w:name w:val="19350B31599341E38ACFF094E822FD22"/>
  </w:style>
  <w:style w:type="paragraph" w:customStyle="1" w:styleId="E8B01F799FBE44489F705DE3D4BCA3EC">
    <w:name w:val="E8B01F799FBE44489F705DE3D4BCA3EC"/>
  </w:style>
  <w:style w:type="paragraph" w:customStyle="1" w:styleId="4CC39BFFFC1447359366453BB858C671">
    <w:name w:val="4CC39BFFFC1447359366453BB858C671"/>
  </w:style>
  <w:style w:type="paragraph" w:customStyle="1" w:styleId="042955C3B7584311A69EB509C9AD9EA9">
    <w:name w:val="042955C3B7584311A69EB509C9AD9EA9"/>
  </w:style>
  <w:style w:type="paragraph" w:customStyle="1" w:styleId="ADEBFF4CBAEB4AC79072FE061E8ABDA6">
    <w:name w:val="ADEBFF4CBAEB4AC79072FE061E8ABDA6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 w:val="20"/>
      <w:szCs w:val="20"/>
      <w:lang w:val="es-ES" w:eastAsia="en-US"/>
      <w14:ligatures w14:val="none"/>
    </w:rPr>
  </w:style>
  <w:style w:type="paragraph" w:customStyle="1" w:styleId="E726E7BF26C4447692CDA12018F110EE">
    <w:name w:val="E726E7BF26C4447692CDA12018F110EE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5D78824F06B44542AE781480FCCFAD46">
    <w:name w:val="5D78824F06B44542AE781480FCCFAD46"/>
  </w:style>
  <w:style w:type="paragraph" w:customStyle="1" w:styleId="336F0EFD28114D69A4DAFD8365E10FDB">
    <w:name w:val="336F0EFD28114D69A4DAFD8365E10FDB"/>
  </w:style>
  <w:style w:type="paragraph" w:customStyle="1" w:styleId="0E382567A7C141F3AE75FB957D943758">
    <w:name w:val="0E382567A7C141F3AE75FB957D943758"/>
  </w:style>
  <w:style w:type="paragraph" w:customStyle="1" w:styleId="F025048A774D43F393DD183C7E7A4AEC">
    <w:name w:val="F025048A774D43F393DD183C7E7A4AEC"/>
  </w:style>
  <w:style w:type="paragraph" w:customStyle="1" w:styleId="668D1E18A0F1411D83FD1A104FE76F41">
    <w:name w:val="668D1E18A0F1411D83FD1A104FE76F4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kern w:val="0"/>
      <w:sz w:val="20"/>
      <w:szCs w:val="26"/>
      <w:lang w:val="es-ES" w:eastAsia="ja-JP"/>
      <w14:ligatures w14:val="none"/>
    </w:rPr>
  </w:style>
  <w:style w:type="paragraph" w:customStyle="1" w:styleId="8418C19571424EEDA67FC71FD3B477C9">
    <w:name w:val="8418C19571424EEDA67FC71FD3B477C9"/>
  </w:style>
  <w:style w:type="paragraph" w:customStyle="1" w:styleId="CA88E9066F8D43188740B96A7BCB4DFF">
    <w:name w:val="CA88E9066F8D43188740B96A7BCB4DFF"/>
  </w:style>
  <w:style w:type="paragraph" w:customStyle="1" w:styleId="F11CD0E12E2C45D28F3AE0FEF096BA44">
    <w:name w:val="F11CD0E12E2C45D28F3AE0FEF096BA44"/>
  </w:style>
  <w:style w:type="paragraph" w:customStyle="1" w:styleId="1ADE05C4434E42E29D859F075C009047">
    <w:name w:val="1ADE05C4434E42E29D859F075C009047"/>
  </w:style>
  <w:style w:type="paragraph" w:customStyle="1" w:styleId="007E6F98D7304E2C9DDC4F6C9AA640A3">
    <w:name w:val="007E6F98D7304E2C9DDC4F6C9AA640A3"/>
  </w:style>
  <w:style w:type="paragraph" w:customStyle="1" w:styleId="59A2E00B211A4CD2AD38FA29D3FDBCA7">
    <w:name w:val="59A2E00B211A4CD2AD38FA29D3FDBCA7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01ACF7A905BA48D3A11961C0D92C203A">
    <w:name w:val="01ACF7A905BA48D3A11961C0D92C2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{4E0C6280-B13D-42E0-9E1E-530B7A7E3515}tf88924273_win32.dotx</Template>
  <TotalTime>1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Leonardo Silva</cp:lastModifiedBy>
  <cp:revision>1</cp:revision>
  <dcterms:created xsi:type="dcterms:W3CDTF">2024-09-30T00:47:00Z</dcterms:created>
  <dcterms:modified xsi:type="dcterms:W3CDTF">2024-09-30T00:48:00Z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