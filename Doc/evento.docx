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jc w:val="right"/>
        <w:tblLook w:val="0600" w:firstRow="0" w:lastRow="0" w:firstColumn="0" w:lastColumn="0" w:noHBand="1" w:noVBand="1"/>
        <w:tblDescription w:val="Diseño de tabla"/>
      </w:tblPr>
      <w:tblGrid>
        <w:gridCol w:w="6199"/>
      </w:tblGrid>
      <w:tr w:rsidR="00B66D44" w:rsidRPr="003455EF" w:rsidTr="000A7C92">
        <w:trPr>
          <w:jc w:val="right"/>
        </w:trPr>
        <w:sdt>
          <w:sdtPr>
            <w:id w:val="1701890649"/>
            <w:placeholder>
              <w:docPart w:val="AA6D41C07D5A484A8C55F9C1855D4EB7"/>
            </w:placeholder>
            <w:temporary/>
            <w:showingPlcHdr/>
            <w15:appearance w15:val="hidden"/>
          </w:sdtPr>
          <w:sdtContent>
            <w:tc>
              <w:tcPr>
                <w:tcW w:w="6199" w:type="dxa"/>
              </w:tcPr>
              <w:p w:rsidR="00B66D44" w:rsidRPr="003455EF" w:rsidRDefault="001518A3" w:rsidP="00291D3A">
                <w:pPr>
                  <w:pStyle w:val="Ttulo"/>
                </w:pPr>
                <w:r w:rsidRPr="003455EF">
                  <w:rPr>
                    <w:lang w:bidi="es-ES"/>
                  </w:rPr>
                  <w:t>Nombre del evento</w:t>
                </w:r>
              </w:p>
            </w:tc>
          </w:sdtContent>
        </w:sdt>
      </w:tr>
      <w:tr w:rsidR="00B66D44" w:rsidRPr="003455EF" w:rsidTr="000A7C92">
        <w:trPr>
          <w:trHeight w:val="558"/>
          <w:jc w:val="right"/>
        </w:trPr>
        <w:tc>
          <w:tcPr>
            <w:tcW w:w="6199" w:type="dxa"/>
          </w:tcPr>
          <w:p w:rsidR="00B66D44" w:rsidRPr="003455EF" w:rsidRDefault="00B66D44" w:rsidP="00291D3A">
            <w:pPr>
              <w:pStyle w:val="Sinespaciado"/>
              <w:ind w:left="0"/>
              <w:rPr>
                <w:lang w:val="es-ES"/>
              </w:rPr>
            </w:pPr>
            <w:r w:rsidRPr="003455EF">
              <w:rPr>
                <w:noProof/>
                <w:lang w:val="es-ES" w:bidi="es-ES"/>
              </w:rPr>
              <mc:AlternateContent>
                <mc:Choice Requires="wpg">
                  <w:drawing>
                    <wp:inline distT="0" distB="0" distL="0" distR="0" wp14:anchorId="64EDAB70" wp14:editId="64EDAB71">
                      <wp:extent cx="1557746" cy="123190"/>
                      <wp:effectExtent l="0" t="0" r="23495" b="10160"/>
                      <wp:docPr id="26" name="Grupo 26" descr="Fuente decorativa de línea escalonados." title="Línea escalonada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57746" cy="123190"/>
                                <a:chOff x="0" y="0"/>
                                <a:chExt cx="1557746" cy="123190"/>
                              </a:xfrm>
                            </wpg:grpSpPr>
                            <wps:wsp>
                              <wps:cNvPr id="20" name="Forma libre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84860" cy="123190"/>
                                </a:xfrm>
                                <a:custGeom>
                                  <a:avLst/>
                                  <a:gdLst>
                                    <a:gd name="T0" fmla="*/ 0 w 1236"/>
                                    <a:gd name="T1" fmla="*/ 9 h 194"/>
                                    <a:gd name="T2" fmla="*/ 175 w 1236"/>
                                    <a:gd name="T3" fmla="*/ 194 h 194"/>
                                    <a:gd name="T4" fmla="*/ 175 w 1236"/>
                                    <a:gd name="T5" fmla="*/ 174 h 194"/>
                                    <a:gd name="T6" fmla="*/ 332 w 1236"/>
                                    <a:gd name="T7" fmla="*/ 1 h 194"/>
                                    <a:gd name="T8" fmla="*/ 511 w 1236"/>
                                    <a:gd name="T9" fmla="*/ 189 h 194"/>
                                    <a:gd name="T10" fmla="*/ 681 w 1236"/>
                                    <a:gd name="T11" fmla="*/ 4 h 194"/>
                                    <a:gd name="T12" fmla="*/ 828 w 1236"/>
                                    <a:gd name="T13" fmla="*/ 182 h 194"/>
                                    <a:gd name="T14" fmla="*/ 963 w 1236"/>
                                    <a:gd name="T15" fmla="*/ 1 h 194"/>
                                    <a:gd name="T16" fmla="*/ 1107 w 1236"/>
                                    <a:gd name="T17" fmla="*/ 170 h 194"/>
                                    <a:gd name="T18" fmla="*/ 1236 w 1236"/>
                                    <a:gd name="T19" fmla="*/ 0 h 19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236" h="194">
                                      <a:moveTo>
                                        <a:pt x="0" y="9"/>
                                      </a:moveTo>
                                      <a:lnTo>
                                        <a:pt x="175" y="194"/>
                                      </a:lnTo>
                                      <a:lnTo>
                                        <a:pt x="175" y="174"/>
                                      </a:lnTo>
                                      <a:lnTo>
                                        <a:pt x="332" y="1"/>
                                      </a:lnTo>
                                      <a:lnTo>
                                        <a:pt x="511" y="189"/>
                                      </a:lnTo>
                                      <a:lnTo>
                                        <a:pt x="681" y="4"/>
                                      </a:lnTo>
                                      <a:lnTo>
                                        <a:pt x="828" y="182"/>
                                      </a:lnTo>
                                      <a:lnTo>
                                        <a:pt x="963" y="1"/>
                                      </a:lnTo>
                                      <a:lnTo>
                                        <a:pt x="1107" y="170"/>
                                      </a:lnTo>
                                      <a:lnTo>
                                        <a:pt x="1236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chemeClr val="bg1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" name="Forma libre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772886" y="0"/>
                                  <a:ext cx="784860" cy="123190"/>
                                </a:xfrm>
                                <a:custGeom>
                                  <a:avLst/>
                                  <a:gdLst>
                                    <a:gd name="T0" fmla="*/ 0 w 1236"/>
                                    <a:gd name="T1" fmla="*/ 9 h 194"/>
                                    <a:gd name="T2" fmla="*/ 175 w 1236"/>
                                    <a:gd name="T3" fmla="*/ 194 h 194"/>
                                    <a:gd name="T4" fmla="*/ 175 w 1236"/>
                                    <a:gd name="T5" fmla="*/ 174 h 194"/>
                                    <a:gd name="T6" fmla="*/ 332 w 1236"/>
                                    <a:gd name="T7" fmla="*/ 1 h 194"/>
                                    <a:gd name="T8" fmla="*/ 511 w 1236"/>
                                    <a:gd name="T9" fmla="*/ 189 h 194"/>
                                    <a:gd name="T10" fmla="*/ 681 w 1236"/>
                                    <a:gd name="T11" fmla="*/ 4 h 194"/>
                                    <a:gd name="T12" fmla="*/ 828 w 1236"/>
                                    <a:gd name="T13" fmla="*/ 182 h 194"/>
                                    <a:gd name="T14" fmla="*/ 963 w 1236"/>
                                    <a:gd name="T15" fmla="*/ 1 h 194"/>
                                    <a:gd name="T16" fmla="*/ 1107 w 1236"/>
                                    <a:gd name="T17" fmla="*/ 170 h 194"/>
                                    <a:gd name="T18" fmla="*/ 1236 w 1236"/>
                                    <a:gd name="T19" fmla="*/ 0 h 19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236" h="194">
                                      <a:moveTo>
                                        <a:pt x="0" y="9"/>
                                      </a:moveTo>
                                      <a:lnTo>
                                        <a:pt x="175" y="194"/>
                                      </a:lnTo>
                                      <a:lnTo>
                                        <a:pt x="175" y="174"/>
                                      </a:lnTo>
                                      <a:lnTo>
                                        <a:pt x="332" y="1"/>
                                      </a:lnTo>
                                      <a:lnTo>
                                        <a:pt x="511" y="189"/>
                                      </a:lnTo>
                                      <a:lnTo>
                                        <a:pt x="681" y="4"/>
                                      </a:lnTo>
                                      <a:lnTo>
                                        <a:pt x="828" y="182"/>
                                      </a:lnTo>
                                      <a:lnTo>
                                        <a:pt x="963" y="1"/>
                                      </a:lnTo>
                                      <a:lnTo>
                                        <a:pt x="1107" y="170"/>
                                      </a:lnTo>
                                      <a:lnTo>
                                        <a:pt x="1236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chemeClr val="bg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C0B97D" id="Grupo 26" o:spid="_x0000_s1026" alt="Título: Línea escalonada - Descripción: Fuente decorativa de línea escalonados." style="width:122.65pt;height:9.7pt;mso-position-horizontal-relative:char;mso-position-vertical-relative:line" coordsize="15577,1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">
                      <v:shape id="Forma libre 10" o:spid="_x0000_s1027" style="position:absolute;width:7848;height:1231;visibility:visible;mso-wrap-style:square;v-text-anchor:top" coordsize="12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" path="m,9l175,194r,-20l332,1,511,189,681,4,828,182,963,1r144,169l1236,e" filled="f" strokecolor="white [3212]">
                        <v:path arrowok="t" o:connecttype="custom" o:connectlocs="0,5715;111125,123190;111125,110490;210820,635;324485,120015;432435,2540;525780,115570;611505,635;702945,107950;784860,0" o:connectangles="0,0,0,0,0,0,0,0,0,0"/>
                      </v:shape>
                      <v:shape id="Forma libre 11" o:spid="_x0000_s1028" style="position:absolute;left:7728;width:7849;height:1231;visibility:visible;mso-wrap-style:square;v-text-anchor:top" coordsize="12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" path="m,9l175,194r,-20l332,1,511,189,681,4,828,182,963,1r144,169l1236,e" filled="f" strokecolor="white [3212]">
                        <v:path arrowok="t" o:connecttype="custom" o:connectlocs="0,5715;111125,123190;111125,110490;210820,635;324485,120015;432435,2540;525780,115570;611505,635;702945,107950;784860,0" o:connectangles="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66D44" w:rsidRPr="003455EF" w:rsidTr="000A7C92">
        <w:trPr>
          <w:jc w:val="right"/>
        </w:trPr>
        <w:sdt>
          <w:sdtPr>
            <w:id w:val="-1558544731"/>
            <w:placeholder>
              <w:docPart w:val="7C83E450ADDD4E649FD73E136B2292C6"/>
            </w:placeholder>
            <w:temporary/>
            <w:showingPlcHdr/>
            <w15:appearance w15:val="hidden"/>
          </w:sdtPr>
          <w:sdtContent>
            <w:tc>
              <w:tcPr>
                <w:tcW w:w="6199" w:type="dxa"/>
              </w:tcPr>
              <w:p w:rsidR="00B66D44" w:rsidRPr="003455EF" w:rsidRDefault="001518A3" w:rsidP="00291D3A">
                <w:pPr>
                  <w:spacing w:after="120" w:line="240" w:lineRule="auto"/>
                  <w:ind w:left="102" w:right="102"/>
                </w:pPr>
                <w:r w:rsidRPr="003455EF">
                  <w:rPr>
                    <w:lang w:bidi="es-ES"/>
                  </w:rPr>
                  <w:t>Cuándo</w:t>
                </w:r>
              </w:p>
            </w:tc>
          </w:sdtContent>
        </w:sdt>
      </w:tr>
      <w:tr w:rsidR="00B66D44" w:rsidRPr="003455EF" w:rsidTr="000A7C92">
        <w:trPr>
          <w:jc w:val="right"/>
        </w:trPr>
        <w:sdt>
          <w:sdtPr>
            <w:id w:val="1042010646"/>
            <w:placeholder>
              <w:docPart w:val="9CC8D937B4ED40E68AD85182A6BD6A4D"/>
            </w:placeholder>
            <w:temporary/>
            <w:showingPlcHdr/>
            <w15:appearance w15:val="hidden"/>
          </w:sdtPr>
          <w:sdtEndPr>
            <w:rPr>
              <w:rStyle w:val="FechaCar"/>
              <w:b w:val="0"/>
              <w:caps w:val="0"/>
            </w:rPr>
          </w:sdtEndPr>
          <w:sdtContent>
            <w:tc>
              <w:tcPr>
                <w:tcW w:w="6199" w:type="dxa"/>
              </w:tcPr>
              <w:p w:rsidR="00B66D44" w:rsidRPr="003455EF" w:rsidRDefault="000A7C92" w:rsidP="00291D3A">
                <w:pPr>
                  <w:pStyle w:val="Fecha"/>
                  <w:rPr>
                    <w:rStyle w:val="FechaCar"/>
                  </w:rPr>
                </w:pPr>
                <w:r w:rsidRPr="003455EF">
                  <w:rPr>
                    <w:lang w:bidi="es-ES"/>
                  </w:rPr>
                  <w:t>MMMM dd, aaaa</w:t>
                </w:r>
              </w:p>
            </w:tc>
          </w:sdtContent>
        </w:sdt>
      </w:tr>
      <w:tr w:rsidR="00B66D44" w:rsidRPr="003455EF" w:rsidTr="000A7C92">
        <w:trPr>
          <w:jc w:val="right"/>
        </w:trPr>
        <w:sdt>
          <w:sdtPr>
            <w:id w:val="-2119821005"/>
            <w:placeholder>
              <w:docPart w:val="6756977D9A9C4A98AB6625F3D72091D4"/>
            </w:placeholder>
            <w:temporary/>
            <w:showingPlcHdr/>
            <w15:appearance w15:val="hidden"/>
          </w:sdtPr>
          <w:sdtContent>
            <w:tc>
              <w:tcPr>
                <w:tcW w:w="6199" w:type="dxa"/>
              </w:tcPr>
              <w:p w:rsidR="00B66D44" w:rsidRPr="003455EF" w:rsidRDefault="001518A3" w:rsidP="00291D3A">
                <w:pPr>
                  <w:pStyle w:val="Hora"/>
                </w:pPr>
                <w:r w:rsidRPr="003455EF">
                  <w:rPr>
                    <w:lang w:bidi="es-ES"/>
                  </w:rPr>
                  <w:t>20:00 – 22:00</w:t>
                </w:r>
              </w:p>
            </w:tc>
          </w:sdtContent>
        </w:sdt>
      </w:tr>
      <w:tr w:rsidR="00B66D44" w:rsidRPr="003455EF" w:rsidTr="000A7C92">
        <w:trPr>
          <w:jc w:val="right"/>
        </w:trPr>
        <w:sdt>
          <w:sdtPr>
            <w:id w:val="2051649660"/>
            <w:placeholder>
              <w:docPart w:val="DB9D4DEC3AFB46AEB42B205E6FEA1E5D"/>
            </w:placeholder>
            <w:temporary/>
            <w:showingPlcHdr/>
            <w15:appearance w15:val="hidden"/>
          </w:sdtPr>
          <w:sdtContent>
            <w:tc>
              <w:tcPr>
                <w:tcW w:w="6199" w:type="dxa"/>
              </w:tcPr>
              <w:p w:rsidR="00B66D44" w:rsidRPr="003455EF" w:rsidRDefault="001518A3" w:rsidP="00291D3A">
                <w:pPr>
                  <w:pStyle w:val="Subttulo"/>
                </w:pPr>
                <w:r w:rsidRPr="003455EF">
                  <w:rPr>
                    <w:lang w:bidi="es-ES"/>
                  </w:rPr>
                  <w:t>Agregue aquí la información clave del evento.</w:t>
                </w:r>
              </w:p>
            </w:tc>
          </w:sdtContent>
        </w:sdt>
      </w:tr>
      <w:tr w:rsidR="00B66D44" w:rsidRPr="003455EF" w:rsidTr="000A7C92">
        <w:trPr>
          <w:jc w:val="right"/>
        </w:trPr>
        <w:sdt>
          <w:sdtPr>
            <w:id w:val="-1573420329"/>
            <w:placeholder>
              <w:docPart w:val="B9DB2526D9784BF09B92C78669DCB0B5"/>
            </w:placeholder>
            <w:temporary/>
            <w:showingPlcHdr/>
            <w15:appearance w15:val="hidden"/>
          </w:sdtPr>
          <w:sdtContent>
            <w:tc>
              <w:tcPr>
                <w:tcW w:w="6199" w:type="dxa"/>
              </w:tcPr>
              <w:p w:rsidR="001518A3" w:rsidRPr="003455EF" w:rsidRDefault="001518A3" w:rsidP="001518A3">
                <w:r w:rsidRPr="003455EF">
                  <w:rPr>
                    <w:lang w:bidi="es-ES"/>
                  </w:rPr>
                  <w:t>Para reemplazar cualquier texto de marcador de posición, como este, haga clic en él y comience a escribir.</w:t>
                </w:r>
              </w:p>
              <w:p w:rsidR="001518A3" w:rsidRPr="003455EF" w:rsidRDefault="001518A3" w:rsidP="001518A3">
                <w:r w:rsidRPr="003455EF">
                  <w:rPr>
                    <w:lang w:bidi="es-ES"/>
                  </w:rPr>
                  <w:t>Use este espacio para describir el evento que va a anunciar.</w:t>
                </w:r>
                <w:r w:rsidR="003455EF">
                  <w:rPr>
                    <w:lang w:bidi="es-ES"/>
                  </w:rPr>
                  <w:t xml:space="preserve"> </w:t>
                </w:r>
                <w:r w:rsidRPr="003455EF">
                  <w:rPr>
                    <w:lang w:bidi="es-ES"/>
                  </w:rPr>
                  <w:t>Adáptelo a sus necesidades explorando las diferentes fuentes y colores en la pestaña Diseño.</w:t>
                </w:r>
                <w:r w:rsidR="003455EF">
                  <w:rPr>
                    <w:lang w:bidi="es-ES"/>
                  </w:rPr>
                  <w:t xml:space="preserve"> </w:t>
                </w:r>
              </w:p>
              <w:p w:rsidR="00B66D44" w:rsidRPr="003455EF" w:rsidRDefault="001518A3" w:rsidP="001518A3">
                <w:r w:rsidRPr="003455EF">
                  <w:rPr>
                    <w:lang w:bidi="es-ES"/>
                  </w:rPr>
                  <w:t>Haga doble clic en el encabezado para cambiar la imagen de fondo o los objetos.</w:t>
                </w:r>
              </w:p>
            </w:tc>
          </w:sdtContent>
        </w:sdt>
      </w:tr>
    </w:tbl>
    <w:p w:rsidR="007F2548" w:rsidRPr="003455EF" w:rsidRDefault="007F2548" w:rsidP="000A7C92"/>
    <w:sectPr w:rsidR="007F2548" w:rsidRPr="003455EF" w:rsidSect="0013416C">
      <w:footerReference w:type="default" r:id="rId11"/>
      <w:headerReference w:type="first" r:id="rId12"/>
      <w:pgSz w:w="11906" w:h="16838" w:code="9"/>
      <w:pgMar w:top="2880" w:right="720" w:bottom="432" w:left="720" w:header="720" w:footer="288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C52DB1" w:rsidRDefault="00C52DB1" w:rsidP="0068245E">
      <w:pPr>
        <w:spacing w:after="0" w:line="240" w:lineRule="auto"/>
      </w:pPr>
      <w:r>
        <w:separator/>
      </w:r>
    </w:p>
  </w:endnote>
  <w:endnote w:type="continuationSeparator" w:id="0">
    <w:p w:rsidR="00C52DB1" w:rsidRDefault="00C52DB1" w:rsidP="00682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9124DD" w:rsidRDefault="009124DD">
    <w:pPr>
      <w:pStyle w:val="Piedepgina"/>
    </w:pPr>
    <w:r>
      <w:rPr>
        <w:lang w:bidi="es-ES"/>
      </w:rPr>
      <w:fldChar w:fldCharType="begin"/>
    </w:r>
    <w:r>
      <w:rPr>
        <w:lang w:bidi="es-ES"/>
      </w:rPr>
      <w:instrText xml:space="preserve"> PAGE   \* MERGEFORMAT </w:instrText>
    </w:r>
    <w:r>
      <w:rPr>
        <w:lang w:bidi="es-ES"/>
      </w:rPr>
      <w:fldChar w:fldCharType="separate"/>
    </w:r>
    <w:r w:rsidR="001518A3">
      <w:rPr>
        <w:noProof/>
        <w:lang w:bidi="es-ES"/>
      </w:rPr>
      <w:t>2</w:t>
    </w:r>
    <w:r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C52DB1" w:rsidRDefault="00C52DB1" w:rsidP="0068245E">
      <w:pPr>
        <w:spacing w:after="0" w:line="240" w:lineRule="auto"/>
      </w:pPr>
      <w:r>
        <w:separator/>
      </w:r>
    </w:p>
  </w:footnote>
  <w:footnote w:type="continuationSeparator" w:id="0">
    <w:p w:rsidR="00C52DB1" w:rsidRDefault="00C52DB1" w:rsidP="006824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C12433" w:rsidRPr="007E582C" w:rsidRDefault="00291D3A">
    <w:pPr>
      <w:pStyle w:val="Encabezado"/>
      <w:rPr>
        <w:color w:val="FF0000"/>
      </w:rPr>
    </w:pPr>
    <w:r>
      <w:rPr>
        <w:noProof/>
        <w:color w:val="FF0000"/>
        <w:lang w:bidi="es-ES"/>
      </w:rPr>
      <mc:AlternateContent>
        <mc:Choice Requires="wpg">
          <w:drawing>
            <wp:anchor distT="0" distB="0" distL="114300" distR="114300" simplePos="0" relativeHeight="251665920" behindDoc="0" locked="0" layoutInCell="1" allowOverlap="1" wp14:anchorId="64EDAB7C" wp14:editId="64EDAB7D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780867" cy="10107083"/>
              <wp:effectExtent l="0" t="0" r="0" b="13970"/>
              <wp:wrapNone/>
              <wp:docPr id="2" name="Grupo 2" descr="Imágenes de fond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80867" cy="10107083"/>
                        <a:chOff x="0" y="0"/>
                        <a:chExt cx="7780867" cy="10107083"/>
                      </a:xfrm>
                    </wpg:grpSpPr>
                    <wps:wsp>
                      <wps:cNvPr id="1" name="Imagen" descr="Imagen de concierto"/>
                      <wps:cNvSpPr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 t="631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Rectángulo 3" descr="Imagen de marca de agua"/>
                      <wps:cNvSpPr/>
                      <wps:spPr>
                        <a:xfrm flipH="1">
                          <a:off x="8467" y="16933"/>
                          <a:ext cx="7772400" cy="100901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28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Rectángulo 8" descr="Cuadro de marca de agua inferior"/>
                      <wps:cNvSpPr/>
                      <wps:spPr>
                        <a:xfrm flipV="1">
                          <a:off x="8467" y="8652933"/>
                          <a:ext cx="3022600" cy="145415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tx2"/>
                            </a:gs>
                            <a:gs pos="82000">
                              <a:schemeClr val="accent3">
                                <a:alpha val="52000"/>
                              </a:schemeClr>
                            </a:gs>
                            <a:gs pos="100000">
                              <a:schemeClr val="accent3">
                                <a:alpha val="52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Rectángulo 6" descr="Cuadro de marca de agua de fondo derecho"/>
                      <wps:cNvSpPr/>
                      <wps:spPr>
                        <a:xfrm>
                          <a:off x="3031067" y="16933"/>
                          <a:ext cx="4749800" cy="86328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tx2"/>
                            </a:gs>
                            <a:gs pos="75000">
                              <a:schemeClr val="accent3">
                                <a:alpha val="52000"/>
                              </a:schemeClr>
                            </a:gs>
                            <a:gs pos="100000">
                              <a:schemeClr val="accent3">
                                <a:alpha val="52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Conector recto 10" descr="Línea vertical"/>
                      <wps:cNvCnPr/>
                      <wps:spPr>
                        <a:xfrm>
                          <a:off x="3031067" y="1972733"/>
                          <a:ext cx="0" cy="8130069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1" name="Conector recto 11" descr="Línea horizontal"/>
                      <wps:cNvCnPr/>
                      <wps:spPr>
                        <a:xfrm flipH="1">
                          <a:off x="2218267" y="8652933"/>
                          <a:ext cx="4986655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101000</wp14:pctHeight>
              </wp14:sizeRelV>
            </wp:anchor>
          </w:drawing>
        </mc:Choice>
        <mc:Fallback>
          <w:pict>
            <v:group w14:anchorId="729F086E" id="Grupo 2" o:spid="_x0000_s1026" alt="Imágenes de fondo" style="position:absolute;margin-left:0;margin-top:0;width:612.65pt;height:795.85pt;z-index:251665920;mso-width-percent:1000;mso-height-percent:1010;mso-position-horizontal:center;mso-position-horizontal-relative:page;mso-position-vertical:center;mso-position-vertical-relative:page;mso-width-percent:1000;mso-height-percent:1010" coordsize="77808,101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">
              <v:rect id="Imagen" o:spid="_x0000_s1027" alt="Imagen de concierto" style="position:absolute;width:77724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" stroked="f" strokeweight="1pt">
                <v:fill r:id="rId2" o:title="Imagen de concierto" recolor="t" rotate="t" type="frame"/>
              </v:rect>
              <v:rect id="Rectángulo 3" o:spid="_x0000_s1028" alt="Imagen de marca de agua" style="position:absolute;left:84;top:169;width:77724;height:10090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" fillcolor="black [3213]" stroked="f" strokeweight="1pt">
                <v:fill opacity="18247f"/>
              </v:rect>
              <v:rect id="Rectángulo 8" o:spid="_x0000_s1029" alt="Cuadro de marca de agua inferior" style="position:absolute;left:84;top:86529;width:30226;height:14541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" fillcolor="#242852 [3215]" stroked="f" strokeweight="1pt">
                <v:fill opacity="34078f" color2="#7030a0 [3206]" colors="0 #242852;53740f #7030a0;1 #7030a0" focus="100%" type="gradient"/>
              </v:rect>
              <v:rect id="Rectángulo 6" o:spid="_x0000_s1030" alt="Cuadro de marca de agua de fondo derecho" style="position:absolute;left:30310;top:169;width:47498;height:86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" fillcolor="#242852 [3215]" stroked="f" strokeweight="1pt">
                <v:fill opacity="34078f" color2="#7030a0 [3206]" colors="0 #242852;.75 #7030a0;1 #7030a0" focus="100%" type="gradient"/>
              </v:rect>
              <v:line id="Conector recto 10" o:spid="_x0000_s1031" alt="Línea vertical" style="position:absolute;visibility:visible;mso-wrap-style:square" from="30310,19727" to="30310,101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" strokecolor="white [3212]">
                <v:stroke joinstyle="miter"/>
              </v:line>
              <v:line id="Conector recto 11" o:spid="_x0000_s1032" alt="Línea horizontal" style="position:absolute;flip:x;visibility:visible;mso-wrap-style:square" from="22182,86529" to="72049,8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" strokecolor="white [3212]">
                <v:stroke joinstyle="miter"/>
              </v:line>
              <w10:wrap anchorx="page" anchory="page"/>
            </v:group>
          </w:pict>
        </mc:Fallback>
      </mc:AlternateContent>
    </w:r>
    <w:r w:rsidR="00532C3C" w:rsidRPr="007E582C">
      <w:rPr>
        <w:noProof/>
        <w:color w:val="FF0000"/>
        <w:lang w:bidi="es-E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279041F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95C333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3ECB6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478B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0AE8B4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7FA3DF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C6CD3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702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9E83C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94A55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547547D5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63CB2F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573153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026522500">
    <w:abstractNumId w:val="11"/>
  </w:num>
  <w:num w:numId="2" w16cid:durableId="2043624800">
    <w:abstractNumId w:val="12"/>
  </w:num>
  <w:num w:numId="3" w16cid:durableId="1910190977">
    <w:abstractNumId w:val="10"/>
  </w:num>
  <w:num w:numId="4" w16cid:durableId="234897002">
    <w:abstractNumId w:val="9"/>
  </w:num>
  <w:num w:numId="5" w16cid:durableId="305740992">
    <w:abstractNumId w:val="7"/>
  </w:num>
  <w:num w:numId="6" w16cid:durableId="1278829935">
    <w:abstractNumId w:val="6"/>
  </w:num>
  <w:num w:numId="7" w16cid:durableId="15035667">
    <w:abstractNumId w:val="5"/>
  </w:num>
  <w:num w:numId="8" w16cid:durableId="572811958">
    <w:abstractNumId w:val="4"/>
  </w:num>
  <w:num w:numId="9" w16cid:durableId="1090659567">
    <w:abstractNumId w:val="8"/>
  </w:num>
  <w:num w:numId="10" w16cid:durableId="1793942950">
    <w:abstractNumId w:val="3"/>
  </w:num>
  <w:num w:numId="11" w16cid:durableId="1144467556">
    <w:abstractNumId w:val="2"/>
  </w:num>
  <w:num w:numId="12" w16cid:durableId="1292830759">
    <w:abstractNumId w:val="1"/>
  </w:num>
  <w:num w:numId="13" w16cid:durableId="15718452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attachedTemplate r:id="rId1"/>
  <w:stylePaneSortMethod w:val="0000"/>
  <w:defaultTabStop w:val="720"/>
  <w:hyphenationZone w:val="425"/>
  <w:characterSpacingControl w:val="doNotCompress"/>
  <w:hdrShapeDefaults>
    <o:shapedefaults v:ext="edit" spidmax="2050">
      <o:colormru v:ext="edit" colors="#1f4d7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41B"/>
    <w:rsid w:val="00014520"/>
    <w:rsid w:val="0002441B"/>
    <w:rsid w:val="00034FCD"/>
    <w:rsid w:val="000669E7"/>
    <w:rsid w:val="000862BE"/>
    <w:rsid w:val="000A66DE"/>
    <w:rsid w:val="000A7C92"/>
    <w:rsid w:val="000D3832"/>
    <w:rsid w:val="000E33EA"/>
    <w:rsid w:val="00101F28"/>
    <w:rsid w:val="0013416C"/>
    <w:rsid w:val="00140948"/>
    <w:rsid w:val="0014300F"/>
    <w:rsid w:val="001518A3"/>
    <w:rsid w:val="001570B2"/>
    <w:rsid w:val="001624C3"/>
    <w:rsid w:val="002017F5"/>
    <w:rsid w:val="00204149"/>
    <w:rsid w:val="00205E6C"/>
    <w:rsid w:val="00220400"/>
    <w:rsid w:val="00263DC4"/>
    <w:rsid w:val="002733AA"/>
    <w:rsid w:val="00291D3A"/>
    <w:rsid w:val="002A068F"/>
    <w:rsid w:val="002A69D5"/>
    <w:rsid w:val="002B7957"/>
    <w:rsid w:val="003455EF"/>
    <w:rsid w:val="00352075"/>
    <w:rsid w:val="00381ECC"/>
    <w:rsid w:val="0039194A"/>
    <w:rsid w:val="003D3DB6"/>
    <w:rsid w:val="004178ED"/>
    <w:rsid w:val="00432566"/>
    <w:rsid w:val="004611DB"/>
    <w:rsid w:val="004A1478"/>
    <w:rsid w:val="004D19D4"/>
    <w:rsid w:val="004E5750"/>
    <w:rsid w:val="00532C3C"/>
    <w:rsid w:val="00590ED7"/>
    <w:rsid w:val="00592AF2"/>
    <w:rsid w:val="00594051"/>
    <w:rsid w:val="005A29A9"/>
    <w:rsid w:val="005D2D39"/>
    <w:rsid w:val="00600D01"/>
    <w:rsid w:val="0061037D"/>
    <w:rsid w:val="00617F9F"/>
    <w:rsid w:val="00624B22"/>
    <w:rsid w:val="00634873"/>
    <w:rsid w:val="00653F13"/>
    <w:rsid w:val="00675A0E"/>
    <w:rsid w:val="0068245E"/>
    <w:rsid w:val="00684A8A"/>
    <w:rsid w:val="00691AAC"/>
    <w:rsid w:val="0069500E"/>
    <w:rsid w:val="006973C3"/>
    <w:rsid w:val="006B165A"/>
    <w:rsid w:val="006C2D62"/>
    <w:rsid w:val="00713F12"/>
    <w:rsid w:val="00730932"/>
    <w:rsid w:val="00731F91"/>
    <w:rsid w:val="007A009B"/>
    <w:rsid w:val="007A4EDB"/>
    <w:rsid w:val="007B23EE"/>
    <w:rsid w:val="007E582C"/>
    <w:rsid w:val="007F2548"/>
    <w:rsid w:val="007F37A5"/>
    <w:rsid w:val="00834305"/>
    <w:rsid w:val="00852EB7"/>
    <w:rsid w:val="00876DEC"/>
    <w:rsid w:val="00897FB4"/>
    <w:rsid w:val="008B3D2C"/>
    <w:rsid w:val="00907D64"/>
    <w:rsid w:val="009124DD"/>
    <w:rsid w:val="0091490F"/>
    <w:rsid w:val="00930971"/>
    <w:rsid w:val="0094423C"/>
    <w:rsid w:val="00973588"/>
    <w:rsid w:val="0098693B"/>
    <w:rsid w:val="009B19A6"/>
    <w:rsid w:val="00A84E98"/>
    <w:rsid w:val="00A95506"/>
    <w:rsid w:val="00AB123B"/>
    <w:rsid w:val="00AC6E2D"/>
    <w:rsid w:val="00AD2D67"/>
    <w:rsid w:val="00AF0DE6"/>
    <w:rsid w:val="00B01D43"/>
    <w:rsid w:val="00B168F9"/>
    <w:rsid w:val="00B368A1"/>
    <w:rsid w:val="00B66D44"/>
    <w:rsid w:val="00BA558A"/>
    <w:rsid w:val="00BC69F3"/>
    <w:rsid w:val="00BD6DAD"/>
    <w:rsid w:val="00C12433"/>
    <w:rsid w:val="00C25D0D"/>
    <w:rsid w:val="00C45026"/>
    <w:rsid w:val="00C479BE"/>
    <w:rsid w:val="00C52DB1"/>
    <w:rsid w:val="00C61353"/>
    <w:rsid w:val="00C6724B"/>
    <w:rsid w:val="00C67FD5"/>
    <w:rsid w:val="00C83EBD"/>
    <w:rsid w:val="00C93A32"/>
    <w:rsid w:val="00CD24DB"/>
    <w:rsid w:val="00CE544D"/>
    <w:rsid w:val="00CE754C"/>
    <w:rsid w:val="00CF207A"/>
    <w:rsid w:val="00D14CD7"/>
    <w:rsid w:val="00D3216C"/>
    <w:rsid w:val="00D529A9"/>
    <w:rsid w:val="00D810C8"/>
    <w:rsid w:val="00DA4D36"/>
    <w:rsid w:val="00DD5C9B"/>
    <w:rsid w:val="00E402F3"/>
    <w:rsid w:val="00E406D0"/>
    <w:rsid w:val="00E43EFE"/>
    <w:rsid w:val="00E54476"/>
    <w:rsid w:val="00E66A41"/>
    <w:rsid w:val="00E83704"/>
    <w:rsid w:val="00E8548A"/>
    <w:rsid w:val="00EC54E5"/>
    <w:rsid w:val="00EC5A1D"/>
    <w:rsid w:val="00EC6DCE"/>
    <w:rsid w:val="00F0092F"/>
    <w:rsid w:val="00F043AE"/>
    <w:rsid w:val="00F07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o:colormru v:ext="edit" colors="#1f4d78"/>
    </o:shapedefaults>
    <o:shapelayout v:ext="edit">
      <o:idmap v:ext="edit" data="2"/>
    </o:shapelayout>
  </w:shapeDefaults>
  <w:decimalSymbol w:val="."/>
  <w:listSeparator w:val=";"/>
  <w14:docId w14:val="64EDAB5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Candara" w:hAnsiTheme="minorHAnsi" w:cs="Times New Roman"/>
        <w:color w:val="FFFFFF" w:themeColor="background1"/>
        <w:sz w:val="28"/>
        <w:szCs w:val="28"/>
        <w:lang w:val="es-ES" w:eastAsia="en-IN" w:bidi="ar-SA"/>
      </w:rPr>
    </w:rPrDefault>
    <w:pPrDefault>
      <w:pPr>
        <w:spacing w:after="240" w:line="288" w:lineRule="auto"/>
        <w:ind w:left="101" w:right="101"/>
        <w:jc w:val="righ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7C92"/>
  </w:style>
  <w:style w:type="paragraph" w:styleId="Ttulo1">
    <w:name w:val="heading 1"/>
    <w:basedOn w:val="Normal"/>
    <w:next w:val="Normal"/>
    <w:link w:val="Ttulo1Car"/>
    <w:uiPriority w:val="9"/>
    <w:semiHidden/>
    <w:qFormat/>
    <w:rsid w:val="00AB123B"/>
    <w:pPr>
      <w:keepNext/>
      <w:keepLines/>
      <w:spacing w:before="240" w:after="0"/>
      <w:ind w:left="0"/>
      <w:outlineLvl w:val="0"/>
    </w:pPr>
    <w:rPr>
      <w:rFonts w:eastAsia="Times New Roman"/>
      <w:color w:val="38606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qFormat/>
    <w:rsid w:val="00AB123B"/>
    <w:pPr>
      <w:keepNext/>
      <w:keepLines/>
      <w:spacing w:before="40" w:after="0"/>
      <w:ind w:left="0"/>
      <w:outlineLvl w:val="1"/>
    </w:pPr>
    <w:rPr>
      <w:rFonts w:eastAsia="Times New Roman"/>
      <w:color w:val="386065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qFormat/>
    <w:rsid w:val="00AB123B"/>
    <w:pPr>
      <w:keepNext/>
      <w:keepLines/>
      <w:spacing w:before="40" w:after="0"/>
      <w:ind w:left="0"/>
      <w:outlineLvl w:val="3"/>
    </w:pPr>
    <w:rPr>
      <w:rFonts w:eastAsia="Times New Roman"/>
      <w:i/>
      <w:iCs/>
      <w:color w:val="386065"/>
    </w:rPr>
  </w:style>
  <w:style w:type="paragraph" w:styleId="Ttulo5">
    <w:name w:val="heading 5"/>
    <w:basedOn w:val="Normal"/>
    <w:next w:val="Normal"/>
    <w:link w:val="Ttulo5Car"/>
    <w:uiPriority w:val="9"/>
    <w:semiHidden/>
    <w:qFormat/>
    <w:rsid w:val="00AB123B"/>
    <w:pPr>
      <w:keepNext/>
      <w:keepLines/>
      <w:spacing w:before="40" w:after="0"/>
      <w:ind w:left="0"/>
      <w:outlineLvl w:val="4"/>
    </w:pPr>
    <w:rPr>
      <w:rFonts w:eastAsia="Times New Roman"/>
      <w:color w:val="386065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AB123B"/>
    <w:pPr>
      <w:keepNext/>
      <w:keepLines/>
      <w:spacing w:before="40" w:after="0"/>
      <w:ind w:left="0"/>
      <w:outlineLvl w:val="7"/>
    </w:pPr>
    <w:rPr>
      <w:rFonts w:eastAsia="Times New Roman"/>
      <w:color w:val="272727"/>
      <w:sz w:val="22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AB123B"/>
    <w:pPr>
      <w:keepNext/>
      <w:keepLines/>
      <w:spacing w:before="40" w:after="0"/>
      <w:ind w:left="0"/>
      <w:outlineLvl w:val="8"/>
    </w:pPr>
    <w:rPr>
      <w:rFonts w:eastAsia="Times New Roman"/>
      <w:i/>
      <w:iCs/>
      <w:color w:val="272727"/>
      <w:sz w:val="22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uiPriority w:val="99"/>
    <w:semiHidden/>
    <w:rsid w:val="00CF207A"/>
    <w:rPr>
      <w:color w:val="595959"/>
    </w:rPr>
  </w:style>
  <w:style w:type="paragraph" w:styleId="Subttulo">
    <w:name w:val="Subtitle"/>
    <w:basedOn w:val="Normal"/>
    <w:link w:val="SubttuloCar"/>
    <w:uiPriority w:val="1"/>
    <w:qFormat/>
    <w:rsid w:val="00291D3A"/>
    <w:pPr>
      <w:spacing w:before="240" w:line="228" w:lineRule="auto"/>
      <w:ind w:left="0" w:right="0"/>
    </w:pPr>
    <w:rPr>
      <w:caps/>
      <w:sz w:val="40"/>
    </w:rPr>
  </w:style>
  <w:style w:type="character" w:customStyle="1" w:styleId="SubttuloCar">
    <w:name w:val="Subtítulo Car"/>
    <w:link w:val="Subttulo"/>
    <w:uiPriority w:val="1"/>
    <w:rsid w:val="00291D3A"/>
    <w:rPr>
      <w:rFonts w:asciiTheme="minorHAnsi" w:hAnsiTheme="minorHAnsi"/>
      <w:caps/>
      <w:color w:val="FFFFFF" w:themeColor="background1"/>
      <w:sz w:val="40"/>
    </w:rPr>
  </w:style>
  <w:style w:type="paragraph" w:styleId="Ttulo">
    <w:name w:val="Title"/>
    <w:basedOn w:val="Normal"/>
    <w:link w:val="TtuloCar"/>
    <w:uiPriority w:val="1"/>
    <w:qFormat/>
    <w:rsid w:val="003455EF"/>
    <w:pPr>
      <w:spacing w:after="120" w:line="192" w:lineRule="auto"/>
      <w:ind w:left="102" w:right="102"/>
    </w:pPr>
    <w:rPr>
      <w:rFonts w:asciiTheme="majorHAnsi" w:hAnsiTheme="majorHAnsi"/>
      <w:b/>
      <w:caps/>
      <w:sz w:val="80"/>
      <w:szCs w:val="120"/>
    </w:rPr>
  </w:style>
  <w:style w:type="character" w:customStyle="1" w:styleId="TtuloCar">
    <w:name w:val="Título Car"/>
    <w:link w:val="Ttulo"/>
    <w:uiPriority w:val="1"/>
    <w:rsid w:val="003455EF"/>
    <w:rPr>
      <w:rFonts w:asciiTheme="majorHAnsi" w:hAnsiTheme="majorHAnsi"/>
      <w:b/>
      <w:caps/>
      <w:sz w:val="80"/>
      <w:szCs w:val="120"/>
    </w:rPr>
  </w:style>
  <w:style w:type="paragraph" w:styleId="Fecha">
    <w:name w:val="Date"/>
    <w:basedOn w:val="Normal"/>
    <w:link w:val="FechaCar"/>
    <w:uiPriority w:val="2"/>
    <w:qFormat/>
    <w:rsid w:val="001518A3"/>
    <w:pPr>
      <w:spacing w:after="0" w:line="240" w:lineRule="auto"/>
    </w:pPr>
    <w:rPr>
      <w:rFonts w:asciiTheme="majorHAnsi" w:hAnsiTheme="majorHAnsi" w:cs="Arial"/>
      <w:b/>
      <w:caps/>
      <w:sz w:val="44"/>
      <w:szCs w:val="21"/>
    </w:rPr>
  </w:style>
  <w:style w:type="character" w:customStyle="1" w:styleId="FechaCar">
    <w:name w:val="Fecha Car"/>
    <w:link w:val="Fecha"/>
    <w:uiPriority w:val="2"/>
    <w:rsid w:val="001518A3"/>
    <w:rPr>
      <w:rFonts w:asciiTheme="majorHAnsi" w:hAnsiTheme="majorHAnsi" w:cs="Arial"/>
      <w:b/>
      <w:caps/>
      <w:color w:val="FFFFFF" w:themeColor="background1"/>
      <w:sz w:val="44"/>
      <w:szCs w:val="21"/>
    </w:rPr>
  </w:style>
  <w:style w:type="paragraph" w:customStyle="1" w:styleId="Hora">
    <w:name w:val="Hora"/>
    <w:basedOn w:val="Normal"/>
    <w:uiPriority w:val="2"/>
    <w:qFormat/>
    <w:rsid w:val="001518A3"/>
    <w:pPr>
      <w:spacing w:after="0" w:line="240" w:lineRule="auto"/>
    </w:pPr>
    <w:rPr>
      <w:rFonts w:asciiTheme="majorHAnsi" w:hAnsiTheme="majorHAnsi" w:cs="Arial"/>
      <w:b/>
      <w:caps/>
      <w:sz w:val="44"/>
      <w:szCs w:val="21"/>
    </w:rPr>
  </w:style>
  <w:style w:type="paragraph" w:customStyle="1" w:styleId="Ubicacin">
    <w:name w:val="Ubicación"/>
    <w:basedOn w:val="Normal"/>
    <w:uiPriority w:val="3"/>
    <w:semiHidden/>
    <w:qFormat/>
    <w:pPr>
      <w:pBdr>
        <w:left w:val="dotted" w:sz="2" w:space="2" w:color="FFFFFF"/>
        <w:bottom w:val="dotted" w:sz="2" w:space="15" w:color="572111"/>
        <w:right w:val="dotted" w:sz="2" w:space="2" w:color="FFFFFF"/>
      </w:pBdr>
      <w:spacing w:after="400" w:line="228" w:lineRule="auto"/>
      <w:contextualSpacing/>
    </w:pPr>
    <w:rPr>
      <w:smallCaps/>
      <w:sz w:val="36"/>
    </w:rPr>
  </w:style>
  <w:style w:type="paragraph" w:customStyle="1" w:styleId="Informacindecontacto">
    <w:name w:val="Información de contacto"/>
    <w:basedOn w:val="Normal"/>
    <w:uiPriority w:val="4"/>
    <w:semiHidden/>
    <w:qFormat/>
    <w:rsid w:val="00897FB4"/>
    <w:pPr>
      <w:spacing w:after="0" w:line="240" w:lineRule="auto"/>
      <w:ind w:left="0" w:right="0"/>
    </w:pPr>
    <w:rPr>
      <w:smallCaps/>
    </w:rPr>
  </w:style>
  <w:style w:type="paragraph" w:styleId="Encabezado">
    <w:name w:val="header"/>
    <w:basedOn w:val="Normal"/>
    <w:link w:val="EncabezadoCar"/>
    <w:uiPriority w:val="99"/>
    <w:semiHidden/>
    <w:rsid w:val="001570B2"/>
    <w:pPr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D14CD7"/>
    <w:rPr>
      <w:rFonts w:asciiTheme="minorHAnsi" w:hAnsiTheme="minorHAnsi"/>
      <w:sz w:val="28"/>
      <w:szCs w:val="24"/>
      <w:lang w:val="en-US" w:eastAsia="ja-JP"/>
    </w:rPr>
  </w:style>
  <w:style w:type="paragraph" w:styleId="Piedepgina">
    <w:name w:val="footer"/>
    <w:basedOn w:val="Normal"/>
    <w:link w:val="PiedepginaCar"/>
    <w:uiPriority w:val="99"/>
    <w:semiHidden/>
    <w:rsid w:val="00E43EFE"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D14CD7"/>
    <w:rPr>
      <w:rFonts w:asciiTheme="minorHAnsi" w:hAnsiTheme="minorHAnsi"/>
      <w:sz w:val="28"/>
      <w:szCs w:val="24"/>
      <w:lang w:val="en-US" w:eastAsia="ja-JP"/>
    </w:rPr>
  </w:style>
  <w:style w:type="character" w:customStyle="1" w:styleId="Ttulo1Car">
    <w:name w:val="Título 1 Car"/>
    <w:link w:val="Ttulo1"/>
    <w:uiPriority w:val="9"/>
    <w:semiHidden/>
    <w:rsid w:val="00D14CD7"/>
    <w:rPr>
      <w:rFonts w:asciiTheme="minorHAnsi" w:eastAsia="Times New Roman" w:hAnsiTheme="minorHAnsi"/>
      <w:color w:val="386065"/>
      <w:sz w:val="32"/>
      <w:szCs w:val="32"/>
      <w:lang w:val="en-US" w:eastAsia="ja-JP"/>
    </w:rPr>
  </w:style>
  <w:style w:type="character" w:customStyle="1" w:styleId="Ttulo2Car">
    <w:name w:val="Título 2 Car"/>
    <w:link w:val="Ttulo2"/>
    <w:uiPriority w:val="9"/>
    <w:semiHidden/>
    <w:rsid w:val="00D14CD7"/>
    <w:rPr>
      <w:rFonts w:asciiTheme="minorHAnsi" w:eastAsia="Times New Roman" w:hAnsiTheme="minorHAnsi"/>
      <w:color w:val="386065"/>
      <w:sz w:val="26"/>
      <w:szCs w:val="26"/>
      <w:lang w:val="en-US" w:eastAsia="ja-JP"/>
    </w:rPr>
  </w:style>
  <w:style w:type="character" w:customStyle="1" w:styleId="Ttulo4Car">
    <w:name w:val="Título 4 Car"/>
    <w:link w:val="Ttulo4"/>
    <w:uiPriority w:val="9"/>
    <w:semiHidden/>
    <w:rsid w:val="00D14CD7"/>
    <w:rPr>
      <w:rFonts w:asciiTheme="minorHAnsi" w:eastAsia="Times New Roman" w:hAnsiTheme="minorHAnsi"/>
      <w:i/>
      <w:iCs/>
      <w:color w:val="386065"/>
      <w:sz w:val="28"/>
      <w:szCs w:val="24"/>
      <w:lang w:val="en-US" w:eastAsia="ja-JP"/>
    </w:rPr>
  </w:style>
  <w:style w:type="character" w:customStyle="1" w:styleId="Ttulo5Car">
    <w:name w:val="Título 5 Car"/>
    <w:link w:val="Ttulo5"/>
    <w:uiPriority w:val="9"/>
    <w:semiHidden/>
    <w:rsid w:val="00D14CD7"/>
    <w:rPr>
      <w:rFonts w:asciiTheme="minorHAnsi" w:eastAsia="Times New Roman" w:hAnsiTheme="minorHAnsi"/>
      <w:color w:val="386065"/>
      <w:sz w:val="28"/>
      <w:szCs w:val="24"/>
      <w:lang w:val="en-US" w:eastAsia="ja-JP"/>
    </w:rPr>
  </w:style>
  <w:style w:type="character" w:styleId="nfasisintenso">
    <w:name w:val="Intense Emphasis"/>
    <w:uiPriority w:val="21"/>
    <w:semiHidden/>
    <w:unhideWhenUsed/>
    <w:qFormat/>
    <w:rsid w:val="00CF207A"/>
    <w:rPr>
      <w:i/>
      <w:iCs/>
      <w:color w:val="38606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CF207A"/>
    <w:pPr>
      <w:pBdr>
        <w:top w:val="single" w:sz="4" w:space="10" w:color="386065"/>
        <w:bottom w:val="single" w:sz="4" w:space="10" w:color="386065"/>
      </w:pBdr>
      <w:spacing w:before="360" w:after="360"/>
      <w:ind w:left="864" w:right="864"/>
      <w:jc w:val="center"/>
    </w:pPr>
    <w:rPr>
      <w:i/>
      <w:iCs/>
      <w:color w:val="386065"/>
    </w:rPr>
  </w:style>
  <w:style w:type="character" w:customStyle="1" w:styleId="CitadestacadaCar">
    <w:name w:val="Cita destacada Car"/>
    <w:link w:val="Citadestacada"/>
    <w:uiPriority w:val="30"/>
    <w:semiHidden/>
    <w:rsid w:val="00CF207A"/>
    <w:rPr>
      <w:i/>
      <w:iCs/>
      <w:color w:val="386065"/>
    </w:rPr>
  </w:style>
  <w:style w:type="character" w:styleId="Referenciaintensa">
    <w:name w:val="Intense Reference"/>
    <w:uiPriority w:val="32"/>
    <w:semiHidden/>
    <w:unhideWhenUsed/>
    <w:qFormat/>
    <w:rsid w:val="00CF207A"/>
    <w:rPr>
      <w:b/>
      <w:bCs/>
      <w:caps w:val="0"/>
      <w:smallCaps/>
      <w:color w:val="386065"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F207A"/>
    <w:pPr>
      <w:outlineLvl w:val="9"/>
    </w:pPr>
  </w:style>
  <w:style w:type="paragraph" w:styleId="Textodebloque">
    <w:name w:val="Block Text"/>
    <w:basedOn w:val="Normal"/>
    <w:uiPriority w:val="99"/>
    <w:semiHidden/>
    <w:unhideWhenUsed/>
    <w:rsid w:val="00CF207A"/>
    <w:pPr>
      <w:pBdr>
        <w:top w:val="single" w:sz="2" w:space="10" w:color="82B4B9" w:shadow="1" w:frame="1"/>
        <w:left w:val="single" w:sz="2" w:space="10" w:color="82B4B9" w:shadow="1" w:frame="1"/>
        <w:bottom w:val="single" w:sz="2" w:space="10" w:color="82B4B9" w:shadow="1" w:frame="1"/>
        <w:right w:val="single" w:sz="2" w:space="10" w:color="82B4B9" w:shadow="1" w:frame="1"/>
      </w:pBdr>
      <w:ind w:left="1152" w:right="1152"/>
    </w:pPr>
    <w:rPr>
      <w:rFonts w:eastAsia="Times New Roman"/>
      <w:i/>
      <w:iCs/>
      <w:color w:val="386065"/>
    </w:rPr>
  </w:style>
  <w:style w:type="character" w:styleId="Hipervnculo">
    <w:name w:val="Hyperlink"/>
    <w:uiPriority w:val="99"/>
    <w:semiHidden/>
    <w:unhideWhenUsed/>
    <w:rsid w:val="00CF207A"/>
    <w:rPr>
      <w:color w:val="386065"/>
      <w:u w:val="single"/>
    </w:rPr>
  </w:style>
  <w:style w:type="character" w:styleId="Hipervnculovisitado">
    <w:name w:val="FollowedHyperlink"/>
    <w:uiPriority w:val="99"/>
    <w:semiHidden/>
    <w:unhideWhenUsed/>
    <w:rsid w:val="00CF207A"/>
    <w:rPr>
      <w:color w:val="573448"/>
      <w:u w:val="single"/>
    </w:rPr>
  </w:style>
  <w:style w:type="table" w:styleId="Tablaconcuadrcula">
    <w:name w:val="Table Grid"/>
    <w:basedOn w:val="Tablanormal"/>
    <w:uiPriority w:val="39"/>
    <w:rsid w:val="00897F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clara-nfasis1">
    <w:name w:val="Grid Table 1 Light Accent 1"/>
    <w:basedOn w:val="Tablanormal"/>
    <w:uiPriority w:val="46"/>
    <w:rsid w:val="00897FB4"/>
    <w:tblPr>
      <w:tblStyleRowBandSize w:val="1"/>
      <w:tblStyleColBandSize w:val="1"/>
      <w:tblBorders>
        <w:top w:val="single" w:sz="4" w:space="0" w:color="CDE0E3"/>
        <w:left w:val="single" w:sz="4" w:space="0" w:color="CDE0E3"/>
        <w:bottom w:val="single" w:sz="4" w:space="0" w:color="CDE0E3"/>
        <w:right w:val="single" w:sz="4" w:space="0" w:color="CDE0E3"/>
        <w:insideH w:val="single" w:sz="4" w:space="0" w:color="CDE0E3"/>
        <w:insideV w:val="single" w:sz="4" w:space="0" w:color="CDE0E3"/>
      </w:tblBorders>
    </w:tblPr>
    <w:tblStylePr w:type="firstRow">
      <w:rPr>
        <w:b/>
        <w:bCs/>
      </w:rPr>
      <w:tblPr/>
      <w:tcPr>
        <w:tcBorders>
          <w:bottom w:val="single" w:sz="12" w:space="0" w:color="B4D1D5"/>
        </w:tcBorders>
      </w:tcPr>
    </w:tblStylePr>
    <w:tblStylePr w:type="lastRow">
      <w:rPr>
        <w:b/>
        <w:bCs/>
      </w:rPr>
      <w:tblPr/>
      <w:tcPr>
        <w:tcBorders>
          <w:top w:val="double" w:sz="2" w:space="0" w:color="B4D1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4-nfasis2">
    <w:name w:val="Grid Table 4 Accent 2"/>
    <w:basedOn w:val="Tablanormal"/>
    <w:uiPriority w:val="49"/>
    <w:rsid w:val="00897FB4"/>
    <w:tblPr>
      <w:tblStyleRowBandSize w:val="1"/>
      <w:tblStyleColBandSize w:val="1"/>
      <w:tblBorders>
        <w:top w:val="single" w:sz="4" w:space="0" w:color="E38283"/>
        <w:left w:val="single" w:sz="4" w:space="0" w:color="E38283"/>
        <w:bottom w:val="single" w:sz="4" w:space="0" w:color="E38283"/>
        <w:right w:val="single" w:sz="4" w:space="0" w:color="E38283"/>
        <w:insideH w:val="single" w:sz="4" w:space="0" w:color="E38283"/>
        <w:insideV w:val="single" w:sz="4" w:space="0" w:color="E382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D12F31"/>
          <w:left w:val="single" w:sz="4" w:space="0" w:color="D12F31"/>
          <w:bottom w:val="single" w:sz="4" w:space="0" w:color="D12F31"/>
          <w:right w:val="single" w:sz="4" w:space="0" w:color="D12F31"/>
          <w:insideH w:val="nil"/>
          <w:insideV w:val="nil"/>
        </w:tcBorders>
        <w:shd w:val="clear" w:color="auto" w:fill="D12F31"/>
      </w:tcPr>
    </w:tblStylePr>
    <w:tblStylePr w:type="lastRow">
      <w:rPr>
        <w:b/>
        <w:bCs/>
      </w:rPr>
      <w:tblPr/>
      <w:tcPr>
        <w:tcBorders>
          <w:top w:val="double" w:sz="4" w:space="0" w:color="D12F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5D5"/>
      </w:tcPr>
    </w:tblStylePr>
    <w:tblStylePr w:type="band1Horz">
      <w:tblPr/>
      <w:tcPr>
        <w:shd w:val="clear" w:color="auto" w:fill="F5D5D5"/>
      </w:tcPr>
    </w:tblStylePr>
  </w:style>
  <w:style w:type="paragraph" w:styleId="Sinespaciado">
    <w:name w:val="No Spacing"/>
    <w:uiPriority w:val="98"/>
    <w:semiHidden/>
    <w:qFormat/>
    <w:rsid w:val="003D3DB6"/>
    <w:rPr>
      <w:sz w:val="24"/>
      <w:szCs w:val="24"/>
      <w:lang w:val="en-US" w:eastAsia="ja-JP"/>
    </w:rPr>
  </w:style>
  <w:style w:type="character" w:customStyle="1" w:styleId="Ttulo8Car">
    <w:name w:val="Título 8 Car"/>
    <w:link w:val="Ttulo8"/>
    <w:uiPriority w:val="9"/>
    <w:semiHidden/>
    <w:rsid w:val="00D14CD7"/>
    <w:rPr>
      <w:rFonts w:asciiTheme="minorHAnsi" w:eastAsia="Times New Roman" w:hAnsiTheme="minorHAnsi"/>
      <w:color w:val="272727"/>
      <w:sz w:val="22"/>
      <w:szCs w:val="21"/>
      <w:lang w:val="en-US" w:eastAsia="ja-JP"/>
    </w:rPr>
  </w:style>
  <w:style w:type="character" w:customStyle="1" w:styleId="Ttulo9Car">
    <w:name w:val="Título 9 Car"/>
    <w:link w:val="Ttulo9"/>
    <w:uiPriority w:val="9"/>
    <w:semiHidden/>
    <w:rsid w:val="00D14CD7"/>
    <w:rPr>
      <w:rFonts w:asciiTheme="minorHAnsi" w:eastAsia="Times New Roman" w:hAnsiTheme="minorHAnsi"/>
      <w:i/>
      <w:iCs/>
      <w:color w:val="272727"/>
      <w:sz w:val="22"/>
      <w:szCs w:val="21"/>
      <w:lang w:val="en-US" w:eastAsia="ja-JP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AB123B"/>
    <w:pPr>
      <w:spacing w:after="200" w:line="240" w:lineRule="auto"/>
    </w:pPr>
    <w:rPr>
      <w:i/>
      <w:iCs/>
      <w:sz w:val="2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B123B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AB123B"/>
    <w:rPr>
      <w:rFonts w:ascii="Segoe UI" w:hAnsi="Segoe UI" w:cs="Segoe UI"/>
      <w:sz w:val="22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AB123B"/>
    <w:pPr>
      <w:spacing w:after="120"/>
    </w:pPr>
    <w:rPr>
      <w:sz w:val="22"/>
      <w:szCs w:val="16"/>
    </w:rPr>
  </w:style>
  <w:style w:type="character" w:customStyle="1" w:styleId="Textoindependiente3Car">
    <w:name w:val="Texto independiente 3 Car"/>
    <w:link w:val="Textoindependiente3"/>
    <w:uiPriority w:val="99"/>
    <w:semiHidden/>
    <w:rsid w:val="00AB123B"/>
    <w:rPr>
      <w:sz w:val="22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AB123B"/>
    <w:pPr>
      <w:spacing w:after="120"/>
      <w:ind w:left="360"/>
    </w:pPr>
    <w:rPr>
      <w:sz w:val="22"/>
      <w:szCs w:val="16"/>
    </w:rPr>
  </w:style>
  <w:style w:type="character" w:customStyle="1" w:styleId="Sangra3detindependienteCar">
    <w:name w:val="Sangría 3 de t. independiente Car"/>
    <w:link w:val="Sangra3detindependiente"/>
    <w:uiPriority w:val="99"/>
    <w:semiHidden/>
    <w:rsid w:val="00AB123B"/>
    <w:rPr>
      <w:sz w:val="22"/>
      <w:szCs w:val="16"/>
    </w:rPr>
  </w:style>
  <w:style w:type="character" w:styleId="Refdecomentario">
    <w:name w:val="annotation reference"/>
    <w:uiPriority w:val="99"/>
    <w:semiHidden/>
    <w:unhideWhenUsed/>
    <w:rsid w:val="00AB123B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B123B"/>
    <w:pPr>
      <w:spacing w:line="240" w:lineRule="auto"/>
    </w:pPr>
    <w:rPr>
      <w:sz w:val="22"/>
      <w:szCs w:val="20"/>
    </w:rPr>
  </w:style>
  <w:style w:type="character" w:customStyle="1" w:styleId="TextocomentarioCar">
    <w:name w:val="Texto comentario Car"/>
    <w:link w:val="Textocomentario"/>
    <w:uiPriority w:val="99"/>
    <w:semiHidden/>
    <w:rsid w:val="00AB123B"/>
    <w:rPr>
      <w:sz w:val="22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B123B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AB123B"/>
    <w:rPr>
      <w:b/>
      <w:bCs/>
      <w:sz w:val="22"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AB123B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MapadeldocumentoCar">
    <w:name w:val="Mapa del documento Car"/>
    <w:link w:val="Mapadeldocumento"/>
    <w:uiPriority w:val="99"/>
    <w:semiHidden/>
    <w:rsid w:val="00AB123B"/>
    <w:rPr>
      <w:rFonts w:ascii="Segoe UI" w:hAnsi="Segoe UI" w:cs="Segoe UI"/>
      <w:sz w:val="22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B123B"/>
    <w:pPr>
      <w:spacing w:after="0" w:line="240" w:lineRule="auto"/>
    </w:pPr>
    <w:rPr>
      <w:sz w:val="22"/>
      <w:szCs w:val="20"/>
    </w:rPr>
  </w:style>
  <w:style w:type="character" w:customStyle="1" w:styleId="TextonotaalfinalCar">
    <w:name w:val="Texto nota al final Car"/>
    <w:link w:val="Textonotaalfinal"/>
    <w:uiPriority w:val="99"/>
    <w:semiHidden/>
    <w:rsid w:val="00AB123B"/>
    <w:rPr>
      <w:sz w:val="22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AB123B"/>
    <w:pPr>
      <w:spacing w:after="0" w:line="240" w:lineRule="auto"/>
    </w:pPr>
    <w:rPr>
      <w:rFonts w:eastAsia="Times New Roman"/>
      <w:sz w:val="22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B123B"/>
    <w:pPr>
      <w:spacing w:after="0" w:line="240" w:lineRule="auto"/>
    </w:pPr>
    <w:rPr>
      <w:sz w:val="22"/>
      <w:szCs w:val="20"/>
    </w:rPr>
  </w:style>
  <w:style w:type="character" w:customStyle="1" w:styleId="TextonotapieCar">
    <w:name w:val="Texto nota pie Car"/>
    <w:link w:val="Textonotapie"/>
    <w:uiPriority w:val="99"/>
    <w:semiHidden/>
    <w:rsid w:val="00AB123B"/>
    <w:rPr>
      <w:sz w:val="22"/>
      <w:szCs w:val="20"/>
    </w:rPr>
  </w:style>
  <w:style w:type="character" w:styleId="CdigoHTML">
    <w:name w:val="HTML Code"/>
    <w:uiPriority w:val="99"/>
    <w:semiHidden/>
    <w:unhideWhenUsed/>
    <w:rsid w:val="00AB123B"/>
    <w:rPr>
      <w:rFonts w:ascii="Consolas" w:hAnsi="Consolas"/>
      <w:sz w:val="22"/>
      <w:szCs w:val="20"/>
    </w:rPr>
  </w:style>
  <w:style w:type="character" w:styleId="TecladoHTML">
    <w:name w:val="HTML Keyboard"/>
    <w:uiPriority w:val="99"/>
    <w:semiHidden/>
    <w:unhideWhenUsed/>
    <w:rsid w:val="00AB123B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B123B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conformatoprevioCar">
    <w:name w:val="HTML con formato previo Car"/>
    <w:link w:val="HTMLconformatoprevio"/>
    <w:uiPriority w:val="99"/>
    <w:semiHidden/>
    <w:rsid w:val="00AB123B"/>
    <w:rPr>
      <w:rFonts w:ascii="Consolas" w:hAnsi="Consolas"/>
      <w:sz w:val="22"/>
      <w:szCs w:val="20"/>
    </w:rPr>
  </w:style>
  <w:style w:type="character" w:styleId="MquinadeescribirHTML">
    <w:name w:val="HTML Typewriter"/>
    <w:uiPriority w:val="99"/>
    <w:semiHidden/>
    <w:unhideWhenUsed/>
    <w:rsid w:val="00AB123B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AB123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color w:val="572111"/>
      <w:sz w:val="22"/>
      <w:lang w:val="en-US" w:eastAsia="ja-JP"/>
    </w:rPr>
  </w:style>
  <w:style w:type="character" w:customStyle="1" w:styleId="TextomacroCar">
    <w:name w:val="Texto macro Car"/>
    <w:link w:val="Textomacro"/>
    <w:uiPriority w:val="99"/>
    <w:semiHidden/>
    <w:rsid w:val="00AB123B"/>
    <w:rPr>
      <w:rFonts w:ascii="Consolas" w:hAnsi="Consolas"/>
      <w:sz w:val="22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AB123B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TextosinformatoCar">
    <w:name w:val="Texto sin formato Car"/>
    <w:link w:val="Textosinformato"/>
    <w:uiPriority w:val="99"/>
    <w:semiHidden/>
    <w:rsid w:val="00AB123B"/>
    <w:rPr>
      <w:rFonts w:ascii="Consolas" w:hAnsi="Consolas"/>
      <w:sz w:val="22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O\AppData\Roaming\Microsoft\Templates\Prospecto%20de%20evento%20cultural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6D41C07D5A484A8C55F9C1855D4E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B660C9-76E3-4F62-9632-0594ED69132B}"/>
      </w:docPartPr>
      <w:docPartBody>
        <w:p w:rsidR="00000000" w:rsidRDefault="00000000">
          <w:pPr>
            <w:pStyle w:val="AA6D41C07D5A484A8C55F9C1855D4EB7"/>
          </w:pPr>
          <w:r w:rsidRPr="003455EF">
            <w:rPr>
              <w:lang w:bidi="es-ES"/>
            </w:rPr>
            <w:t>Nombre del evento</w:t>
          </w:r>
        </w:p>
      </w:docPartBody>
    </w:docPart>
    <w:docPart>
      <w:docPartPr>
        <w:name w:val="7C83E450ADDD4E649FD73E136B2292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C9D3C5-94BE-4FBB-8478-EF1B2C5B92B6}"/>
      </w:docPartPr>
      <w:docPartBody>
        <w:p w:rsidR="00000000" w:rsidRDefault="00000000">
          <w:pPr>
            <w:pStyle w:val="7C83E450ADDD4E649FD73E136B2292C6"/>
          </w:pPr>
          <w:r w:rsidRPr="003455EF">
            <w:rPr>
              <w:lang w:bidi="es-ES"/>
            </w:rPr>
            <w:t>Cuándo</w:t>
          </w:r>
        </w:p>
      </w:docPartBody>
    </w:docPart>
    <w:docPart>
      <w:docPartPr>
        <w:name w:val="9CC8D937B4ED40E68AD85182A6BD6A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AA349C-B7CD-481E-A9D2-523A9E1E41CF}"/>
      </w:docPartPr>
      <w:docPartBody>
        <w:p w:rsidR="00000000" w:rsidRDefault="00000000">
          <w:pPr>
            <w:pStyle w:val="9CC8D937B4ED40E68AD85182A6BD6A4D"/>
          </w:pPr>
          <w:r w:rsidRPr="003455EF">
            <w:rPr>
              <w:lang w:bidi="es-ES"/>
            </w:rPr>
            <w:t>MMMM dd, aaaa</w:t>
          </w:r>
        </w:p>
      </w:docPartBody>
    </w:docPart>
    <w:docPart>
      <w:docPartPr>
        <w:name w:val="6756977D9A9C4A98AB6625F3D72091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7C60D3-5805-44C4-AC65-59C3D736C7AE}"/>
      </w:docPartPr>
      <w:docPartBody>
        <w:p w:rsidR="00000000" w:rsidRDefault="00000000">
          <w:pPr>
            <w:pStyle w:val="6756977D9A9C4A98AB6625F3D72091D4"/>
          </w:pPr>
          <w:r w:rsidRPr="003455EF">
            <w:rPr>
              <w:lang w:bidi="es-ES"/>
            </w:rPr>
            <w:t>20:00 – 22:00</w:t>
          </w:r>
        </w:p>
      </w:docPartBody>
    </w:docPart>
    <w:docPart>
      <w:docPartPr>
        <w:name w:val="DB9D4DEC3AFB46AEB42B205E6FEA1E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D2B155-5DCE-4842-86CB-6EEF73961C11}"/>
      </w:docPartPr>
      <w:docPartBody>
        <w:p w:rsidR="00000000" w:rsidRDefault="00000000">
          <w:pPr>
            <w:pStyle w:val="DB9D4DEC3AFB46AEB42B205E6FEA1E5D"/>
          </w:pPr>
          <w:r w:rsidRPr="003455EF">
            <w:rPr>
              <w:lang w:bidi="es-ES"/>
            </w:rPr>
            <w:t>Agregue aquí la información clave del evento.</w:t>
          </w:r>
        </w:p>
      </w:docPartBody>
    </w:docPart>
    <w:docPart>
      <w:docPartPr>
        <w:name w:val="B9DB2526D9784BF09B92C78669DCB0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081BF8-3494-49ED-A6DD-58632E9B0F2B}"/>
      </w:docPartPr>
      <w:docPartBody>
        <w:p w:rsidR="00000000" w:rsidRPr="003455EF" w:rsidRDefault="00000000" w:rsidP="001518A3">
          <w:r w:rsidRPr="003455EF">
            <w:rPr>
              <w:lang w:bidi="es-ES"/>
            </w:rPr>
            <w:t>Para reemplazar cualquier texto de marcador de posición, como este, haga clic en él y comience a escribir.</w:t>
          </w:r>
        </w:p>
        <w:p w:rsidR="00000000" w:rsidRPr="003455EF" w:rsidRDefault="00000000" w:rsidP="001518A3">
          <w:r w:rsidRPr="003455EF">
            <w:rPr>
              <w:lang w:bidi="es-ES"/>
            </w:rPr>
            <w:t xml:space="preserve">Use este espacio para describir el evento que </w:t>
          </w:r>
          <w:r w:rsidRPr="003455EF">
            <w:rPr>
              <w:lang w:bidi="es-ES"/>
            </w:rPr>
            <w:t>va a anunciar.</w:t>
          </w:r>
          <w:r>
            <w:rPr>
              <w:lang w:bidi="es-ES"/>
            </w:rPr>
            <w:t xml:space="preserve"> </w:t>
          </w:r>
          <w:r w:rsidRPr="003455EF">
            <w:rPr>
              <w:lang w:bidi="es-ES"/>
            </w:rPr>
            <w:t>Adáptelo a sus necesidades explorando las diferentes fuentes y colores en la pestaña Diseño.</w:t>
          </w:r>
          <w:r>
            <w:rPr>
              <w:lang w:bidi="es-ES"/>
            </w:rPr>
            <w:t xml:space="preserve"> </w:t>
          </w:r>
        </w:p>
        <w:p w:rsidR="00000000" w:rsidRDefault="00000000">
          <w:pPr>
            <w:pStyle w:val="B9DB2526D9784BF09B92C78669DCB0B5"/>
          </w:pPr>
          <w:r w:rsidRPr="003455EF">
            <w:rPr>
              <w:lang w:bidi="es-ES"/>
            </w:rPr>
            <w:t>Haga doble clic en el encabezado para cambiar la imagen de fondo o los objetos.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CC8"/>
    <w:rsid w:val="000A66DE"/>
    <w:rsid w:val="00AD2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PE" w:eastAsia="es-PE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A6D41C07D5A484A8C55F9C1855D4EB7">
    <w:name w:val="AA6D41C07D5A484A8C55F9C1855D4EB7"/>
  </w:style>
  <w:style w:type="paragraph" w:customStyle="1" w:styleId="7C83E450ADDD4E649FD73E136B2292C6">
    <w:name w:val="7C83E450ADDD4E649FD73E136B2292C6"/>
  </w:style>
  <w:style w:type="paragraph" w:customStyle="1" w:styleId="9CC8D937B4ED40E68AD85182A6BD6A4D">
    <w:name w:val="9CC8D937B4ED40E68AD85182A6BD6A4D"/>
  </w:style>
  <w:style w:type="paragraph" w:customStyle="1" w:styleId="6756977D9A9C4A98AB6625F3D72091D4">
    <w:name w:val="6756977D9A9C4A98AB6625F3D72091D4"/>
  </w:style>
  <w:style w:type="paragraph" w:customStyle="1" w:styleId="DB9D4DEC3AFB46AEB42B205E6FEA1E5D">
    <w:name w:val="DB9D4DEC3AFB46AEB42B205E6FEA1E5D"/>
  </w:style>
  <w:style w:type="paragraph" w:customStyle="1" w:styleId="B9DB2526D9784BF09B92C78669DCB0B5">
    <w:name w:val="B9DB2526D9784BF09B92C78669DCB0B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1F4E79"/>
      </a:accent1>
      <a:accent2>
        <a:srgbClr val="072B62"/>
      </a:accent2>
      <a:accent3>
        <a:srgbClr val="7030A0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1">
      <a:majorFont>
        <a:latin typeface="Arial Black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ACDDDF-14C7-42D0-B257-5192374213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864CE36-7D73-4BC8-9050-B8A13FF574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79E02EC-DF92-4703-959B-20B3CCA196A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84752139-0E9E-46EB-8643-50A15D2567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Prospecto de evento cultural.dotx</Template>
  <TotalTime>0</TotalTime>
  <Pages>1</Pages>
  <Words>71</Words>
  <Characters>392</Characters>
  <Application>Microsoft Office Word</Application>
  <DocSecurity>0</DocSecurity>
  <Lines>3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2024-09-30T01:06:00Z</dcterms:created>
  <dcterms:modified xsi:type="dcterms:W3CDTF">2024-09-30T01:11:00Z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